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56B" w:rsidRDefault="0046440E">
      <w:pPr>
        <w:rPr>
          <w:noProof/>
          <w:lang w:eastAsia="es-MX"/>
        </w:rPr>
      </w:pPr>
      <w:r w:rsidRPr="006F118F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6400" behindDoc="1" locked="0" layoutInCell="1" allowOverlap="1" wp14:anchorId="0763E272" wp14:editId="1DF2DBED">
                <wp:simplePos x="0" y="0"/>
                <wp:positionH relativeFrom="margin">
                  <wp:posOffset>1659255</wp:posOffset>
                </wp:positionH>
                <wp:positionV relativeFrom="paragraph">
                  <wp:posOffset>-262890</wp:posOffset>
                </wp:positionV>
                <wp:extent cx="3997960" cy="1404620"/>
                <wp:effectExtent l="0" t="0" r="2540" b="0"/>
                <wp:wrapNone/>
                <wp:docPr id="2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Default="00E4087C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</w:rPr>
                              <w:t xml:space="preserve">Carlos Nataren Ramírez </w:t>
                            </w:r>
                          </w:p>
                          <w:p w:rsidR="006F118F" w:rsidRPr="00845EF5" w:rsidRDefault="00F0690D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>Lic.</w:t>
                            </w:r>
                            <w:r w:rsidR="00E4087C"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 xml:space="preserve"> Gastronomía  / Chef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0763E27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0.65pt;margin-top:-20.7pt;width:314.8pt;height:110.6pt;z-index:-251630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" stroked="f">
                <v:textbox style="mso-fit-shape-to-text:t">
                  <w:txbxContent>
                    <w:p w:rsidR="006F118F" w:rsidRDefault="00E4087C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6179AA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6"/>
                          <w:szCs w:val="36"/>
                        </w:rPr>
                        <w:t xml:space="preserve">Carlos Nataren Ramírez </w:t>
                      </w:r>
                    </w:p>
                    <w:p w:rsidR="006F118F" w:rsidRPr="00845EF5" w:rsidRDefault="00F0690D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>Lic.</w:t>
                      </w:r>
                      <w:r w:rsidR="00E4087C"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 xml:space="preserve"> Gastronomía  / Chef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08EF" w:rsidRDefault="00DC356B">
      <w:r w:rsidRPr="006F118F">
        <w:rPr>
          <w:noProof/>
          <w:lang w:eastAsia="es-MX"/>
        </w:rPr>
        <w:drawing>
          <wp:anchor distT="0" distB="0" distL="114300" distR="114300" simplePos="0" relativeHeight="251684352" behindDoc="0" locked="0" layoutInCell="1" allowOverlap="1" wp14:anchorId="20080A05" wp14:editId="6F752CF8">
            <wp:simplePos x="0" y="0"/>
            <wp:positionH relativeFrom="column">
              <wp:posOffset>-76200</wp:posOffset>
            </wp:positionH>
            <wp:positionV relativeFrom="paragraph">
              <wp:posOffset>104775</wp:posOffset>
            </wp:positionV>
            <wp:extent cx="1209675" cy="1495425"/>
            <wp:effectExtent l="0" t="0" r="9525" b="9525"/>
            <wp:wrapNone/>
            <wp:docPr id="290" name="Imagen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_1_resume_semana3_mexico_0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4" t="1239" r="17197" b="-1239"/>
                    <a:stretch/>
                  </pic:blipFill>
                  <pic:spPr bwMode="auto">
                    <a:xfrm>
                      <a:off x="0" y="0"/>
                      <a:ext cx="120967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18F" w:rsidRPr="006F11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D4B070C" wp14:editId="425A595C">
                <wp:simplePos x="0" y="0"/>
                <wp:positionH relativeFrom="page">
                  <wp:posOffset>9413</wp:posOffset>
                </wp:positionH>
                <wp:positionV relativeFrom="paragraph">
                  <wp:posOffset>-918845</wp:posOffset>
                </wp:positionV>
                <wp:extent cx="415290" cy="10726420"/>
                <wp:effectExtent l="0" t="0" r="3810" b="0"/>
                <wp:wrapNone/>
                <wp:docPr id="278" name="Rectá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10726420"/>
                        </a:xfrm>
                        <a:prstGeom prst="rect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B054153" id="Rectángulo 278" o:spid="_x0000_s1026" style="position:absolute;margin-left:.75pt;margin-top:-72.35pt;width:32.7pt;height:844.6p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" fillcolor="#6179aa" stroked="f" strokeweight="1pt">
                <w10:wrap anchorx="page"/>
              </v:rect>
            </w:pict>
          </mc:Fallback>
        </mc:AlternateContent>
      </w:r>
      <w:r w:rsidR="006F118F" w:rsidRPr="006F11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F22FDF5" wp14:editId="1C756A2F">
                <wp:simplePos x="0" y="0"/>
                <wp:positionH relativeFrom="column">
                  <wp:posOffset>-195580</wp:posOffset>
                </wp:positionH>
                <wp:positionV relativeFrom="paragraph">
                  <wp:posOffset>-915670</wp:posOffset>
                </wp:positionV>
                <wp:extent cx="1461770" cy="2646045"/>
                <wp:effectExtent l="0" t="0" r="5080" b="1905"/>
                <wp:wrapNone/>
                <wp:docPr id="277" name="Rectángul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2646045"/>
                        </a:xfrm>
                        <a:prstGeom prst="rect">
                          <a:avLst/>
                        </a:prstGeom>
                        <a:solidFill>
                          <a:srgbClr val="F6DD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93C285F" id="Rectángulo 277" o:spid="_x0000_s1026" style="position:absolute;margin-left:-15.4pt;margin-top:-72.1pt;width:115.1pt;height:208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" fillcolor="#f6dda7" stroked="f" strokeweight="1pt"/>
            </w:pict>
          </mc:Fallback>
        </mc:AlternateContent>
      </w:r>
      <w:r w:rsidR="006F118F" w:rsidRPr="006F11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F77602B" wp14:editId="01B13C53">
                <wp:simplePos x="0" y="0"/>
                <wp:positionH relativeFrom="column">
                  <wp:posOffset>1630045</wp:posOffset>
                </wp:positionH>
                <wp:positionV relativeFrom="paragraph">
                  <wp:posOffset>319405</wp:posOffset>
                </wp:positionV>
                <wp:extent cx="5714365" cy="1617345"/>
                <wp:effectExtent l="0" t="0" r="19685" b="20955"/>
                <wp:wrapNone/>
                <wp:docPr id="279" name="Rectángulo redondead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4365" cy="1617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179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0E53CCD" id="Rectángulo redondeado 279" o:spid="_x0000_s1026" style="position:absolute;margin-left:128.35pt;margin-top:25.15pt;width:449.95pt;height:127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" filled="f" strokecolor="#6179aa" strokeweight="1pt">
                <v:stroke joinstyle="miter"/>
              </v:roundrect>
            </w:pict>
          </mc:Fallback>
        </mc:AlternateContent>
      </w:r>
      <w:r w:rsidR="006F118F" w:rsidRPr="006F118F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6A5DE133" wp14:editId="2E9560AF">
                <wp:simplePos x="0" y="0"/>
                <wp:positionH relativeFrom="column">
                  <wp:posOffset>1607185</wp:posOffset>
                </wp:positionH>
                <wp:positionV relativeFrom="paragraph">
                  <wp:posOffset>621030</wp:posOffset>
                </wp:positionV>
                <wp:extent cx="48260" cy="1011555"/>
                <wp:effectExtent l="0" t="0" r="27940" b="17145"/>
                <wp:wrapNone/>
                <wp:docPr id="282" name="Grupo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0" cy="1011555"/>
                          <a:chOff x="0" y="0"/>
                          <a:chExt cx="48260" cy="1012087"/>
                        </a:xfrm>
                      </wpg:grpSpPr>
                      <wps:wsp>
                        <wps:cNvPr id="283" name="Elipse 283"/>
                        <wps:cNvSpPr/>
                        <wps:spPr>
                          <a:xfrm>
                            <a:off x="0" y="0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Elipse 284"/>
                        <wps:cNvSpPr/>
                        <wps:spPr>
                          <a:xfrm>
                            <a:off x="0" y="189470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Elipse 285"/>
                        <wps:cNvSpPr/>
                        <wps:spPr>
                          <a:xfrm>
                            <a:off x="0" y="38717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Elipse 286"/>
                        <wps:cNvSpPr/>
                        <wps:spPr>
                          <a:xfrm>
                            <a:off x="0" y="57664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Elipse 287"/>
                        <wps:cNvSpPr/>
                        <wps:spPr>
                          <a:xfrm>
                            <a:off x="0" y="76611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Elipse 288"/>
                        <wps:cNvSpPr/>
                        <wps:spPr>
                          <a:xfrm>
                            <a:off x="0" y="963827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EB40583" id="Grupo 282" o:spid="_x0000_s1026" style="position:absolute;margin-left:126.55pt;margin-top:48.9pt;width:3.8pt;height:79.65pt;z-index:251687424" coordsize="482,10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">
                <v:oval id="Elipse 283" o:spid="_x0000_s1027" style="position:absolute;width:482;height: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EBOcMA&#10;AADcAAAADwAAAGRycy9kb3ducmV2LnhtbESPQWvCQBSE70L/w/IK3urGiEVSV5GAEPBU9dLbI/ua&#10;TZp9G7JrEv99VxA8DjPzDbPdT7YVA/W+dqxguUhAEJdO11wpuF6OHxsQPiBrbB2Tgjt52O/eZlvM&#10;tBv5m4ZzqESEsM9QgQmhy6T0pSGLfuE64uj9ut5iiLKvpO5xjHDbyjRJPqXFmuOCwY5yQ+Xf+WYV&#10;NGPSmDwfCpMWje3GZu1PP2ul5u/T4QtEoCm8ws92oRWkmxU8zsQjI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EBOcMAAADcAAAADwAAAAAAAAAAAAAAAACYAgAAZHJzL2Rv&#10;d25yZXYueG1sUEsFBgAAAAAEAAQA9QAAAIgDAAAAAA==&#10;" fillcolor="#6179aa" strokecolor="white [3212]" strokeweight="1pt">
                  <v:stroke joinstyle="miter"/>
                </v:oval>
                <v:oval id="Elipse 284" o:spid="_x0000_s1028" style="position:absolute;top:1894;width:482;height: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iZTcMA&#10;AADcAAAADwAAAGRycy9kb3ducmV2LnhtbESPQWvCQBSE70L/w/IK3urGoEVSV5GAEPBU9dLbI/ua&#10;TZp9G7JrEv99VxA8DjPzDbPdT7YVA/W+dqxguUhAEJdO11wpuF6OHxsQPiBrbB2Tgjt52O/eZlvM&#10;tBv5m4ZzqESEsM9QgQmhy6T0pSGLfuE64uj9ut5iiLKvpO5xjHDbyjRJPqXFmuOCwY5yQ+Xf+WYV&#10;NGPSmDwfCpMWje3GZu1PP2ul5u/T4QtEoCm8ws92oRWkmxU8zsQjI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iZTcMAAADcAAAADwAAAAAAAAAAAAAAAACYAgAAZHJzL2Rv&#10;d25yZXYueG1sUEsFBgAAAAAEAAQA9QAAAIgDAAAAAA==&#10;" fillcolor="#6179aa" strokecolor="white [3212]" strokeweight="1pt">
                  <v:stroke joinstyle="miter"/>
                </v:oval>
                <v:oval id="Elipse 285" o:spid="_x0000_s1029" style="position:absolute;top:3871;width:482;height: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Q81sMA&#10;AADcAAAADwAAAGRycy9kb3ducmV2LnhtbESPQWuEMBSE7wv9D+EVequxgmVxNytFWBB6qu2lt4d5&#10;a3TNi5is2n/fFAp7HGbmG+ZYbnYUC82+d6zgJUlBELdO99wp+Po8P+9B+ICscXRMCn7IQ3l62B2x&#10;0G7lD1qa0IkIYV+gAhPCVEjpW0MWfeIm4uhd3GwxRDl3Us+4RrgdZZamr9Jiz3HB4ESVofba3KyC&#10;YU0HU1VLbbJ6sNM65P79O1fq6XF7O4AItIV7+L9dawXZPoe/M/EIyN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Q81sMAAADcAAAADwAAAAAAAAAAAAAAAACYAgAAZHJzL2Rv&#10;d25yZXYueG1sUEsFBgAAAAAEAAQA9QAAAIgDAAAAAA==&#10;" fillcolor="#6179aa" strokecolor="white [3212]" strokeweight="1pt">
                  <v:stroke joinstyle="miter"/>
                </v:oval>
                <v:oval id="Elipse 286" o:spid="_x0000_s1030" style="position:absolute;top:5766;width:482;height: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iocIA&#10;AADcAAAADwAAAGRycy9kb3ducmV2LnhtbESPQYvCMBSE7wv+h/AEb2tqQZGuUaQgFPak68Xbo3nb&#10;tDYvpcm29d8bQdjjMDPfMLvDZFsxUO9rxwpWywQEcel0zZWC68/pcwvCB2SNrWNS8CAPh/3sY4eZ&#10;diOfabiESkQI+wwVmBC6TEpfGrLol64jjt6v6y2GKPtK6h7HCLetTJNkIy3WHBcMdpQbKu+XP6ug&#10;GZPG5PlQmLRobDc2a/99Wyu1mE/HLxCBpvAffrcLrSDdbuB1Jh4Bu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BqKhwgAAANwAAAAPAAAAAAAAAAAAAAAAAJgCAABkcnMvZG93&#10;bnJldi54bWxQSwUGAAAAAAQABAD1AAAAhwMAAAAA&#10;" fillcolor="#6179aa" strokecolor="white [3212]" strokeweight="1pt">
                  <v:stroke joinstyle="miter"/>
                </v:oval>
                <v:oval id="Elipse 287" o:spid="_x0000_s1031" style="position:absolute;top:7661;width:482;height: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oHOsMA&#10;AADcAAAADwAAAGRycy9kb3ducmV2LnhtbESPQWvCQBSE7wX/w/IEb3VjwFaiq0hACHjS9tLbI/ua&#10;Tcy+Ddk1if/eFQo9DjPzDbM7TLYVA/W+dqxgtUxAEJdO11wp+P46vW9A+ICssXVMCh7k4bCfve0w&#10;027kCw3XUIkIYZ+hAhNCl0npS0MW/dJ1xNH7db3FEGVfSd3jGOG2lWmSfEiLNccFgx3lhsrb9W4V&#10;NGPSmDwfCpMWje3GZu3PP2ulFvPpuAURaAr/4b92oRWkm094nYlHQO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oHOsMAAADcAAAADwAAAAAAAAAAAAAAAACYAgAAZHJzL2Rv&#10;d25yZXYueG1sUEsFBgAAAAAEAAQA9QAAAIgDAAAAAA==&#10;" fillcolor="#6179aa" strokecolor="white [3212]" strokeweight="1pt">
                  <v:stroke joinstyle="miter"/>
                </v:oval>
                <v:oval id="Elipse 288" o:spid="_x0000_s1032" style="position:absolute;top:9638;width:482;height: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WTSL8A&#10;AADcAAAADwAAAGRycy9kb3ducmV2LnhtbERPTYvCMBC9L/gfwgjeNLXgIl2jSEEoeFL34m1oZpvW&#10;ZlKa2NZ/bw7CHh/ve3eYbCsG6n3tWMF6lYAgLp2uuVLwezsttyB8QNbYOiYFL/Jw2M++dphpN/KF&#10;hmuoRAxhn6ECE0KXSelLQxb9ynXEkftzvcUQYV9J3eMYw20r0yT5lhZrjg0GO8oNlY/r0ypoxqQx&#10;eT4UJi0a243Nxp/vG6UW8+n4AyLQFP7FH3ehFaTbuDaeiUdA7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1ZNIvwAAANwAAAAPAAAAAAAAAAAAAAAAAJgCAABkcnMvZG93bnJl&#10;di54bWxQSwUGAAAAAAQABAD1AAAAhAMAAAAA&#10;" fillcolor="#6179aa" strokecolor="white [3212]" strokeweight="1pt">
                  <v:stroke joinstyle="miter"/>
                </v:oval>
              </v:group>
            </w:pict>
          </mc:Fallback>
        </mc:AlternateContent>
      </w:r>
    </w:p>
    <w:p w:rsidR="00DC356B" w:rsidRDefault="00DC356B">
      <w:pPr>
        <w:rPr>
          <w:noProof/>
          <w:lang w:eastAsia="es-MX"/>
        </w:rPr>
      </w:pPr>
    </w:p>
    <w:p w:rsidR="00BB08EF" w:rsidRDefault="00920EF0">
      <w:r w:rsidRPr="006F118F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52384BC" wp14:editId="4EA7F737">
                <wp:simplePos x="0" y="0"/>
                <wp:positionH relativeFrom="margin">
                  <wp:posOffset>266700</wp:posOffset>
                </wp:positionH>
                <wp:positionV relativeFrom="paragraph">
                  <wp:posOffset>5058410</wp:posOffset>
                </wp:positionV>
                <wp:extent cx="5974080" cy="2933700"/>
                <wp:effectExtent l="0" t="0" r="0" b="0"/>
                <wp:wrapSquare wrapText="bothSides"/>
                <wp:docPr id="3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293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EF0" w:rsidRDefault="00920EF0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2173B6" w:rsidRDefault="003267BD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Preparación</w:t>
                            </w:r>
                            <w:r w:rsidR="00097E1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2C226F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cocteleria</w:t>
                            </w:r>
                            <w:proofErr w:type="spellEnd"/>
                            <w:proofErr w:type="gramStart"/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,</w:t>
                            </w:r>
                            <w:r w:rsidR="002173B6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2173B6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que </w:t>
                            </w:r>
                            <w:proofErr w:type="spellStart"/>
                            <w:r w:rsidR="002173B6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cocteleria</w:t>
                            </w:r>
                            <w:proofErr w:type="spellEnd"/>
                            <w:r w:rsidR="002173B6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N</w:t>
                            </w:r>
                            <w:r w:rsidR="00E12729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uevos modos de </w:t>
                            </w: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elaboración</w:t>
                            </w:r>
                            <w:r w:rsidR="002173B6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(elaboración de que)</w:t>
                            </w: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, generando</w:t>
                            </w:r>
                            <w:r w:rsidR="002173B6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como resultado </w:t>
                            </w:r>
                            <w:r w:rsidR="00E12729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un mejor sabor. </w:t>
                            </w:r>
                          </w:p>
                          <w:p w:rsidR="002173B6" w:rsidRDefault="002173B6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1D5B90" w:rsidRDefault="00D8416B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Desarrollo de inventario </w:t>
                            </w:r>
                            <w:r w:rsidR="00722B47"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  <w:t xml:space="preserve">mensuales para mejorar </w:t>
                            </w:r>
                            <w:r w:rsidRPr="00722B47"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B6435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mes,</w:t>
                            </w:r>
                            <w:r w:rsidR="00C54257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B6435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una </w:t>
                            </w:r>
                            <w:r w:rsidR="003267BD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Mejora en la administración de </w:t>
                            </w:r>
                            <w:r w:rsidR="00722B47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los </w:t>
                            </w:r>
                            <w:r w:rsidR="003267BD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productos</w:t>
                            </w:r>
                            <w:r w:rsidR="00722B47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o</w:t>
                            </w:r>
                            <w:r w:rsidR="003267BD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,</w:t>
                            </w:r>
                            <w:r w:rsidR="00432ED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dando como resultado una disminución </w:t>
                            </w:r>
                            <w:proofErr w:type="gramStart"/>
                            <w:r w:rsidR="00432ED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en ….</w:t>
                            </w:r>
                            <w:proofErr w:type="gramEnd"/>
                            <w:r w:rsidR="003267BD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722B47" w:rsidRPr="00432ED0"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  <w:t>disminuyendo</w:t>
                            </w:r>
                            <w:proofErr w:type="gramEnd"/>
                            <w:r w:rsidR="00722B47" w:rsidRPr="00432ED0"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  <w:t xml:space="preserve"> el </w:t>
                            </w:r>
                            <w:r w:rsidR="003267BD" w:rsidRPr="00432ED0"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  <w:t xml:space="preserve">  un decremento mensual de costos totales.</w:t>
                            </w:r>
                          </w:p>
                          <w:p w:rsidR="00432ED0" w:rsidRDefault="00432ED0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432ED0" w:rsidRDefault="00432ED0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  <w:t xml:space="preserve">Operación y gestión de cafeteras industriales tipo, marca,  </w:t>
                            </w:r>
                          </w:p>
                          <w:p w:rsidR="00015661" w:rsidRDefault="00015661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C54257" w:rsidRDefault="00015661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15661"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  <w:t>Mofificacion</w:t>
                            </w:r>
                            <w:proofErr w:type="spellEnd"/>
                            <w:r w:rsidRPr="00015661"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  <w:t xml:space="preserve"> de recetas </w:t>
                            </w:r>
                            <w:r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  <w:t xml:space="preserve">de  </w:t>
                            </w:r>
                            <w:proofErr w:type="spellStart"/>
                            <w:r w:rsidR="001D5B9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de</w:t>
                            </w:r>
                            <w:proofErr w:type="spellEnd"/>
                            <w:r w:rsidR="001D5B9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bebidas a base de </w:t>
                            </w:r>
                            <w:proofErr w:type="gramStart"/>
                            <w:r w:rsidR="00FE3233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café</w:t>
                            </w: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E3233" w:rsidRPr="004F672E"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  <w:t>,</w:t>
                            </w:r>
                            <w:proofErr w:type="gramEnd"/>
                            <w:r w:rsidRPr="004F672E"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E3233" w:rsidRPr="004F672E"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672E" w:rsidRPr="004F672E"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  <w:t xml:space="preserve">agregando nuevos sabores </w:t>
                            </w:r>
                            <w:r w:rsidR="00FE3233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obteniendo </w:t>
                            </w:r>
                            <w:r w:rsidR="004F672E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una </w:t>
                            </w:r>
                            <w:r w:rsidR="00FE3233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mejor textura, café late, expreso. </w:t>
                            </w:r>
                            <w:proofErr w:type="gramStart"/>
                            <w:r w:rsidR="00FE3233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capuchino</w:t>
                            </w:r>
                            <w:proofErr w:type="gramEnd"/>
                            <w:r w:rsidR="00FE3233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920EF0" w:rsidRPr="00C01E2F" w:rsidRDefault="00920EF0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6F118F" w:rsidRPr="00C01E2F" w:rsidRDefault="006F118F" w:rsidP="006F118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1pt;margin-top:398.3pt;width:470.4pt;height:231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" filled="f" stroked="f">
                <v:textbox>
                  <w:txbxContent>
                    <w:p w:rsidR="00920EF0" w:rsidRDefault="00920EF0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:rsidR="002173B6" w:rsidRDefault="003267BD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Preparación</w:t>
                      </w:r>
                      <w:r w:rsidR="00097E10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 w:rsidRPr="002C226F">
                        <w:rPr>
                          <w:i/>
                          <w:color w:val="515151"/>
                          <w:sz w:val="24"/>
                          <w:szCs w:val="24"/>
                        </w:rPr>
                        <w:t>cocteleria</w:t>
                      </w:r>
                      <w:proofErr w:type="spellEnd"/>
                      <w:proofErr w:type="gramStart"/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,</w:t>
                      </w:r>
                      <w:r w:rsidR="002173B6">
                        <w:rPr>
                          <w:i/>
                          <w:color w:val="51515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2173B6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que </w:t>
                      </w:r>
                      <w:proofErr w:type="spellStart"/>
                      <w:r w:rsidR="002173B6">
                        <w:rPr>
                          <w:i/>
                          <w:color w:val="515151"/>
                          <w:sz w:val="24"/>
                          <w:szCs w:val="24"/>
                        </w:rPr>
                        <w:t>cocteleria</w:t>
                      </w:r>
                      <w:proofErr w:type="spellEnd"/>
                      <w:r w:rsidR="002173B6">
                        <w:rPr>
                          <w:i/>
                          <w:color w:val="515151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N</w:t>
                      </w:r>
                      <w:r w:rsidR="00E12729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uevos modos de </w:t>
                      </w: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elaboración</w:t>
                      </w:r>
                      <w:r w:rsidR="002173B6">
                        <w:rPr>
                          <w:i/>
                          <w:color w:val="515151"/>
                          <w:sz w:val="24"/>
                          <w:szCs w:val="24"/>
                        </w:rPr>
                        <w:t>(elaboración de que)</w:t>
                      </w: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, generando</w:t>
                      </w:r>
                      <w:r w:rsidR="002173B6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como resultado </w:t>
                      </w:r>
                      <w:r w:rsidR="00E12729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un mejor sabor. </w:t>
                      </w:r>
                    </w:p>
                    <w:p w:rsidR="002173B6" w:rsidRDefault="002173B6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:rsidR="001D5B90" w:rsidRDefault="00D8416B" w:rsidP="00C54257">
                      <w:pPr>
                        <w:spacing w:after="0"/>
                        <w:jc w:val="both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Desarrollo de inventario </w:t>
                      </w:r>
                      <w:r w:rsidR="00722B47">
                        <w:rPr>
                          <w:i/>
                          <w:color w:val="FF0000"/>
                          <w:sz w:val="24"/>
                          <w:szCs w:val="24"/>
                        </w:rPr>
                        <w:t xml:space="preserve">mensuales para mejorar </w:t>
                      </w:r>
                      <w:r w:rsidRPr="00722B47">
                        <w:rPr>
                          <w:i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AB6435">
                        <w:rPr>
                          <w:i/>
                          <w:color w:val="515151"/>
                          <w:sz w:val="24"/>
                          <w:szCs w:val="24"/>
                        </w:rPr>
                        <w:t>mes,</w:t>
                      </w:r>
                      <w:r w:rsidR="00C54257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AB6435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una </w:t>
                      </w:r>
                      <w:r w:rsidR="003267BD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Mejora en la administración de </w:t>
                      </w:r>
                      <w:r w:rsidR="00722B47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los </w:t>
                      </w:r>
                      <w:r w:rsidR="003267BD">
                        <w:rPr>
                          <w:i/>
                          <w:color w:val="515151"/>
                          <w:sz w:val="24"/>
                          <w:szCs w:val="24"/>
                        </w:rPr>
                        <w:t>productos</w:t>
                      </w:r>
                      <w:r w:rsidR="00722B47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o</w:t>
                      </w:r>
                      <w:r w:rsidR="003267BD">
                        <w:rPr>
                          <w:i/>
                          <w:color w:val="515151"/>
                          <w:sz w:val="24"/>
                          <w:szCs w:val="24"/>
                        </w:rPr>
                        <w:t>,</w:t>
                      </w:r>
                      <w:r w:rsidR="00432ED0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dando como resultado una disminución </w:t>
                      </w:r>
                      <w:proofErr w:type="gramStart"/>
                      <w:r w:rsidR="00432ED0">
                        <w:rPr>
                          <w:i/>
                          <w:color w:val="515151"/>
                          <w:sz w:val="24"/>
                          <w:szCs w:val="24"/>
                        </w:rPr>
                        <w:t>en ….</w:t>
                      </w:r>
                      <w:proofErr w:type="gramEnd"/>
                      <w:r w:rsidR="003267BD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722B47" w:rsidRPr="00432ED0">
                        <w:rPr>
                          <w:i/>
                          <w:color w:val="FF0000"/>
                          <w:sz w:val="24"/>
                          <w:szCs w:val="24"/>
                        </w:rPr>
                        <w:t>disminuyendo</w:t>
                      </w:r>
                      <w:proofErr w:type="gramEnd"/>
                      <w:r w:rsidR="00722B47" w:rsidRPr="00432ED0">
                        <w:rPr>
                          <w:i/>
                          <w:color w:val="FF0000"/>
                          <w:sz w:val="24"/>
                          <w:szCs w:val="24"/>
                        </w:rPr>
                        <w:t xml:space="preserve"> el </w:t>
                      </w:r>
                      <w:r w:rsidR="003267BD" w:rsidRPr="00432ED0">
                        <w:rPr>
                          <w:i/>
                          <w:color w:val="FF0000"/>
                          <w:sz w:val="24"/>
                          <w:szCs w:val="24"/>
                        </w:rPr>
                        <w:t xml:space="preserve">  un decremento mensual de costos totales.</w:t>
                      </w:r>
                    </w:p>
                    <w:p w:rsidR="00432ED0" w:rsidRDefault="00432ED0" w:rsidP="00C54257">
                      <w:pPr>
                        <w:spacing w:after="0"/>
                        <w:jc w:val="both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  <w:p w:rsidR="00432ED0" w:rsidRDefault="00432ED0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FF0000"/>
                          <w:sz w:val="24"/>
                          <w:szCs w:val="24"/>
                        </w:rPr>
                        <w:t xml:space="preserve">Operación y gestión de cafeteras industriales tipo, marca,  </w:t>
                      </w:r>
                    </w:p>
                    <w:p w:rsidR="00015661" w:rsidRDefault="00015661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:rsidR="00C54257" w:rsidRDefault="00015661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proofErr w:type="spellStart"/>
                      <w:r w:rsidRPr="00015661">
                        <w:rPr>
                          <w:i/>
                          <w:color w:val="FF0000"/>
                          <w:sz w:val="24"/>
                          <w:szCs w:val="24"/>
                        </w:rPr>
                        <w:t>Mofificacion</w:t>
                      </w:r>
                      <w:proofErr w:type="spellEnd"/>
                      <w:r w:rsidRPr="00015661">
                        <w:rPr>
                          <w:i/>
                          <w:color w:val="FF0000"/>
                          <w:sz w:val="24"/>
                          <w:szCs w:val="24"/>
                        </w:rPr>
                        <w:t xml:space="preserve"> de recetas </w:t>
                      </w:r>
                      <w:r>
                        <w:rPr>
                          <w:i/>
                          <w:color w:val="FF0000"/>
                          <w:sz w:val="24"/>
                          <w:szCs w:val="24"/>
                        </w:rPr>
                        <w:t xml:space="preserve">de  </w:t>
                      </w:r>
                      <w:proofErr w:type="spellStart"/>
                      <w:r w:rsidR="001D5B90">
                        <w:rPr>
                          <w:i/>
                          <w:color w:val="515151"/>
                          <w:sz w:val="24"/>
                          <w:szCs w:val="24"/>
                        </w:rPr>
                        <w:t>de</w:t>
                      </w:r>
                      <w:proofErr w:type="spellEnd"/>
                      <w:r w:rsidR="001D5B90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bebidas a base de </w:t>
                      </w:r>
                      <w:proofErr w:type="gramStart"/>
                      <w:r w:rsidR="00FE3233">
                        <w:rPr>
                          <w:i/>
                          <w:color w:val="515151"/>
                          <w:sz w:val="24"/>
                          <w:szCs w:val="24"/>
                        </w:rPr>
                        <w:t>café</w:t>
                      </w: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FE3233" w:rsidRPr="004F672E">
                        <w:rPr>
                          <w:i/>
                          <w:color w:val="FF0000"/>
                          <w:sz w:val="24"/>
                          <w:szCs w:val="24"/>
                        </w:rPr>
                        <w:t>,</w:t>
                      </w:r>
                      <w:proofErr w:type="gramEnd"/>
                      <w:r w:rsidRPr="004F672E">
                        <w:rPr>
                          <w:i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FE3233" w:rsidRPr="004F672E">
                        <w:rPr>
                          <w:i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4F672E" w:rsidRPr="004F672E">
                        <w:rPr>
                          <w:i/>
                          <w:color w:val="FF0000"/>
                          <w:sz w:val="24"/>
                          <w:szCs w:val="24"/>
                        </w:rPr>
                        <w:t xml:space="preserve">agregando nuevos sabores </w:t>
                      </w:r>
                      <w:r w:rsidR="00FE3233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obteniendo </w:t>
                      </w:r>
                      <w:r w:rsidR="004F672E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una </w:t>
                      </w:r>
                      <w:r w:rsidR="00FE3233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mejor textura, café late, expreso. </w:t>
                      </w:r>
                      <w:proofErr w:type="gramStart"/>
                      <w:r w:rsidR="00FE3233">
                        <w:rPr>
                          <w:i/>
                          <w:color w:val="515151"/>
                          <w:sz w:val="24"/>
                          <w:szCs w:val="24"/>
                        </w:rPr>
                        <w:t>capuchino</w:t>
                      </w:r>
                      <w:proofErr w:type="gramEnd"/>
                      <w:r w:rsidR="00FE3233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920EF0" w:rsidRPr="00C01E2F" w:rsidRDefault="00920EF0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:rsidR="006F118F" w:rsidRPr="00C01E2F" w:rsidRDefault="006F118F" w:rsidP="006F118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440E" w:rsidRPr="006F118F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1CC3C76F" wp14:editId="1DC6A79F">
                <wp:simplePos x="0" y="0"/>
                <wp:positionH relativeFrom="page">
                  <wp:posOffset>2705100</wp:posOffset>
                </wp:positionH>
                <wp:positionV relativeFrom="paragraph">
                  <wp:posOffset>47625</wp:posOffset>
                </wp:positionV>
                <wp:extent cx="3776345" cy="1156970"/>
                <wp:effectExtent l="0" t="0" r="0" b="508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1156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9D3B1A" w:rsidRDefault="00883C48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Los reyes la paz, Estado de México</w:t>
                            </w:r>
                          </w:p>
                          <w:p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proofErr w:type="spellStart"/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Edad</w:t>
                            </w:r>
                            <w:proofErr w:type="spellEnd"/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r w:rsidR="00EA1209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26</w:t>
                            </w:r>
                            <w:r w:rsidR="00605F79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605F79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años</w:t>
                            </w:r>
                            <w:proofErr w:type="spellEnd"/>
                          </w:p>
                          <w:p w:rsidR="006F118F" w:rsidRPr="009D3B1A" w:rsidRDefault="00434A91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Telefono: </w:t>
                            </w:r>
                            <w:r w:rsidR="00A0496B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(0155)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26323716</w:t>
                            </w:r>
                            <w:r w:rsidR="00C54257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/ </w:t>
                            </w:r>
                            <w:proofErr w:type="spellStart"/>
                            <w:r w:rsidR="00A0496B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movil</w:t>
                            </w:r>
                            <w:proofErr w:type="spellEnd"/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proofErr w:type="gramStart"/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="00883C48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proofErr w:type="gramEnd"/>
                            <w:r w:rsidR="00883C48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(044</w:t>
                            </w:r>
                            <w:r w:rsidR="00605F79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55</w:t>
                            </w:r>
                            <w:r w:rsidR="00883C48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)</w:t>
                            </w:r>
                            <w:r w:rsidR="00605F79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64213945</w:t>
                            </w:r>
                            <w:r w:rsidR="00743894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</w:p>
                          <w:p w:rsidR="006F118F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E-mail:</w:t>
                            </w:r>
                            <w:r w:rsidR="00743894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hyperlink r:id="rId12" w:history="1">
                              <w:r w:rsidR="00A0496B" w:rsidRPr="00027847">
                                <w:rPr>
                                  <w:rStyle w:val="Hipervnculo"/>
                                  <w:rFonts w:asciiTheme="majorHAnsi" w:hAnsiTheme="majorHAnsi"/>
                                  <w:b/>
                                  <w:sz w:val="24"/>
                                  <w:szCs w:val="24"/>
                                  <w:lang w:val="pt-BR"/>
                                </w:rPr>
                                <w:t>charlynataren@gmail.com</w:t>
                              </w:r>
                            </w:hyperlink>
                          </w:p>
                          <w:p w:rsidR="00A0496B" w:rsidRPr="00EA1209" w:rsidRDefault="00A0496B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Blog: </w:t>
                            </w:r>
                            <w:r w:rsidR="00664CF5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13pt;margin-top:3.75pt;width:297.35pt;height:91.1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" filled="f" stroked="f">
                <v:textbox>
                  <w:txbxContent>
                    <w:p w:rsidR="006F118F" w:rsidRPr="009D3B1A" w:rsidRDefault="00883C48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Los reyes la paz, Estado de México</w:t>
                      </w:r>
                    </w:p>
                    <w:p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proofErr w:type="spellStart"/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Edad</w:t>
                      </w:r>
                      <w:proofErr w:type="spellEnd"/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:</w:t>
                      </w:r>
                      <w:r w:rsidR="00EA1209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26</w:t>
                      </w:r>
                      <w:r w:rsidR="00605F79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proofErr w:type="spellStart"/>
                      <w:r w:rsidR="00605F79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años</w:t>
                      </w:r>
                      <w:proofErr w:type="spellEnd"/>
                    </w:p>
                    <w:p w:rsidR="006F118F" w:rsidRPr="009D3B1A" w:rsidRDefault="00434A91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Telefono: </w:t>
                      </w:r>
                      <w:r w:rsidR="00A0496B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(0155) </w:t>
                      </w: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26323716</w:t>
                      </w:r>
                      <w:r w:rsidR="00C54257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/ </w:t>
                      </w:r>
                      <w:proofErr w:type="spellStart"/>
                      <w:r w:rsidR="00A0496B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movil</w:t>
                      </w:r>
                      <w:proofErr w:type="spellEnd"/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:</w:t>
                      </w:r>
                      <w:proofErr w:type="gramStart"/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="00883C48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proofErr w:type="gramEnd"/>
                      <w:r w:rsidR="00883C48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(044</w:t>
                      </w:r>
                      <w:r w:rsidR="00605F79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55</w:t>
                      </w:r>
                      <w:r w:rsidR="00883C48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)</w:t>
                      </w:r>
                      <w:r w:rsidR="00605F79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64213945</w:t>
                      </w:r>
                      <w:r w:rsidR="00743894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</w:p>
                    <w:p w:rsidR="006F118F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E-mail:</w:t>
                      </w:r>
                      <w:r w:rsidR="00743894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hyperlink r:id="rId13" w:history="1">
                        <w:r w:rsidR="00A0496B" w:rsidRPr="00027847">
                          <w:rPr>
                            <w:rStyle w:val="Hipervnculo"/>
                            <w:rFonts w:asciiTheme="majorHAnsi" w:hAnsiTheme="majorHAnsi"/>
                            <w:b/>
                            <w:sz w:val="24"/>
                            <w:szCs w:val="24"/>
                            <w:lang w:val="pt-BR"/>
                          </w:rPr>
                          <w:t>charlynataren@gmail.com</w:t>
                        </w:r>
                      </w:hyperlink>
                    </w:p>
                    <w:p w:rsidR="00A0496B" w:rsidRPr="00EA1209" w:rsidRDefault="00A0496B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Blog: </w:t>
                      </w:r>
                      <w:r w:rsidR="00664CF5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D48BA" w:rsidRPr="006F118F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69193E60" wp14:editId="087ACAE3">
                <wp:simplePos x="0" y="0"/>
                <wp:positionH relativeFrom="margin">
                  <wp:posOffset>-114300</wp:posOffset>
                </wp:positionH>
                <wp:positionV relativeFrom="paragraph">
                  <wp:posOffset>4476750</wp:posOffset>
                </wp:positionV>
                <wp:extent cx="5974080" cy="723900"/>
                <wp:effectExtent l="0" t="0" r="0" b="0"/>
                <wp:wrapSquare wrapText="bothSides"/>
                <wp:docPr id="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A637D8" w:rsidRDefault="008D48BA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Participe en el área de bar y </w:t>
                            </w:r>
                            <w:r w:rsidR="00CE000E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cafetería, utilizando mis habilidades y experiencia para preparar una gran gama de bebidas, </w:t>
                            </w:r>
                            <w:r w:rsidR="00640C2F">
                              <w:rPr>
                                <w:rFonts w:asciiTheme="majorHAnsi" w:hAnsiTheme="majorHAnsi"/>
                                <w:color w:val="FF0000"/>
                                <w:sz w:val="24"/>
                                <w:szCs w:val="24"/>
                              </w:rPr>
                              <w:t xml:space="preserve">logre incrementar la calidad del servicio </w:t>
                            </w:r>
                            <w:proofErr w:type="gramStart"/>
                            <w:r w:rsidR="00640C2F">
                              <w:rPr>
                                <w:rFonts w:asciiTheme="majorHAnsi" w:hAnsiTheme="majorHAnsi"/>
                                <w:color w:val="FF0000"/>
                                <w:sz w:val="24"/>
                                <w:szCs w:val="24"/>
                              </w:rPr>
                              <w:t>mediante ….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E000E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Incremente</w:t>
                            </w:r>
                            <w:r w:rsidR="001D5B9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97E1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un</w:t>
                            </w:r>
                            <w:r w:rsidR="001D5B9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mejor</w:t>
                            </w:r>
                            <w:r w:rsidR="00097E1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servicio</w:t>
                            </w:r>
                            <w:r w:rsidR="00097E1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de calidad</w:t>
                            </w:r>
                            <w:r w:rsidR="00E6692C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9193E60" id="_x0000_s1029" type="#_x0000_t202" style="position:absolute;margin-left:-9pt;margin-top:352.5pt;width:470.4pt;height:57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" filled="f" stroked="f">
                <v:textbox>
                  <w:txbxContent>
                    <w:p w:rsidR="006F118F" w:rsidRPr="00A637D8" w:rsidRDefault="008D48BA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Participe en el área de bar y </w:t>
                      </w:r>
                      <w:r w:rsidR="00CE000E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cafetería, utilizando mis habilidades y experiencia para preparar una gran gama de bebidas, </w:t>
                      </w:r>
                      <w:r w:rsidR="00640C2F">
                        <w:rPr>
                          <w:rFonts w:asciiTheme="majorHAnsi" w:hAnsiTheme="majorHAnsi"/>
                          <w:color w:val="FF0000"/>
                          <w:sz w:val="24"/>
                          <w:szCs w:val="24"/>
                        </w:rPr>
                        <w:t>logre incrementar la calidad del servicio mediante ….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CE000E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Incremente</w:t>
                      </w:r>
                      <w:r w:rsidR="001D5B9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097E1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un</w:t>
                      </w:r>
                      <w:r w:rsidR="001D5B9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mejor</w:t>
                      </w:r>
                      <w:r w:rsidR="00097E1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servicio</w:t>
                      </w:r>
                      <w:r w:rsidR="00097E1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de calidad</w:t>
                      </w:r>
                      <w:r w:rsidR="00E6692C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74D0" w:rsidRPr="006F118F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69C60A0E" wp14:editId="6D7C9FA3">
                <wp:simplePos x="0" y="0"/>
                <wp:positionH relativeFrom="margin">
                  <wp:posOffset>-133350</wp:posOffset>
                </wp:positionH>
                <wp:positionV relativeFrom="paragraph">
                  <wp:posOffset>3933825</wp:posOffset>
                </wp:positionV>
                <wp:extent cx="2827655" cy="492125"/>
                <wp:effectExtent l="0" t="0" r="0" b="3175"/>
                <wp:wrapSquare wrapText="bothSides"/>
                <wp:docPr id="3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655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E4B" w:rsidRDefault="00BF74D0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Bazar sábado </w:t>
                            </w:r>
                            <w:r w:rsidR="00B63D64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(</w:t>
                            </w:r>
                            <w:r w:rsidR="00B63D64" w:rsidRPr="00B63D64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donde </w:t>
                            </w:r>
                            <w:proofErr w:type="spellStart"/>
                            <w:r w:rsidR="00B63D64" w:rsidRPr="00B63D64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esta</w:t>
                            </w:r>
                            <w:proofErr w:type="spellEnd"/>
                            <w:r w:rsidR="00B63D64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6F118F" w:rsidRPr="00651E4B" w:rsidRDefault="00BF74D0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Febrero</w:t>
                            </w:r>
                            <w:r w:rsidR="00651E4B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2013</w:t>
                            </w:r>
                            <w:r w:rsidR="006F118F"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–</w:t>
                            </w:r>
                            <w:r w:rsidR="006517B6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Marzo</w:t>
                            </w:r>
                            <w:r w:rsidR="00651E4B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/2015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F118F"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9C60A0E" id="_x0000_s1030" type="#_x0000_t202" style="position:absolute;margin-left:-10.5pt;margin-top:309.75pt;width:222.65pt;height:38.7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" filled="f" stroked="f">
                <v:textbox>
                  <w:txbxContent>
                    <w:p w:rsidR="00651E4B" w:rsidRDefault="00BF74D0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Bazar sábado </w:t>
                      </w:r>
                      <w:r w:rsidR="00B63D64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(</w:t>
                      </w:r>
                      <w:r w:rsidR="00B63D64" w:rsidRPr="00B63D64">
                        <w:rPr>
                          <w:rFonts w:asciiTheme="majorHAnsi" w:hAnsiTheme="majorHAnsi"/>
                          <w:b/>
                          <w:color w:val="FF0000"/>
                          <w:sz w:val="24"/>
                          <w:szCs w:val="24"/>
                        </w:rPr>
                        <w:t xml:space="preserve">donde </w:t>
                      </w:r>
                      <w:proofErr w:type="spellStart"/>
                      <w:r w:rsidR="00B63D64" w:rsidRPr="00B63D64">
                        <w:rPr>
                          <w:rFonts w:asciiTheme="majorHAnsi" w:hAnsiTheme="majorHAnsi"/>
                          <w:b/>
                          <w:color w:val="FF0000"/>
                          <w:sz w:val="24"/>
                          <w:szCs w:val="24"/>
                        </w:rPr>
                        <w:t>esta</w:t>
                      </w:r>
                      <w:proofErr w:type="spellEnd"/>
                      <w:r w:rsidR="00B63D64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</w:p>
                    <w:p w:rsidR="006F118F" w:rsidRPr="00651E4B" w:rsidRDefault="00BF74D0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Febrero</w:t>
                      </w:r>
                      <w:r w:rsidR="00651E4B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2013</w:t>
                      </w:r>
                      <w:r w:rsidR="006F118F"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–</w:t>
                      </w:r>
                      <w:r w:rsidR="006517B6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Marzo</w:t>
                      </w:r>
                      <w:r w:rsidR="00651E4B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/2015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6F118F"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74D0" w:rsidRPr="006F118F">
        <w:rPr>
          <w:noProof/>
          <w:lang w:eastAsia="es-MX"/>
        </w:rPr>
        <w:drawing>
          <wp:anchor distT="0" distB="0" distL="114300" distR="114300" simplePos="0" relativeHeight="251651584" behindDoc="1" locked="0" layoutInCell="1" allowOverlap="1" wp14:anchorId="61052746" wp14:editId="1DC09A66">
            <wp:simplePos x="0" y="0"/>
            <wp:positionH relativeFrom="column">
              <wp:posOffset>2856865</wp:posOffset>
            </wp:positionH>
            <wp:positionV relativeFrom="paragraph">
              <wp:posOffset>3962400</wp:posOffset>
            </wp:positionV>
            <wp:extent cx="2954020" cy="419100"/>
            <wp:effectExtent l="0" t="0" r="0" b="0"/>
            <wp:wrapNone/>
            <wp:docPr id="363" name="Imagen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506" w:rsidRPr="006F118F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00EFF919" wp14:editId="1133F6D9">
                <wp:simplePos x="0" y="0"/>
                <wp:positionH relativeFrom="margin">
                  <wp:posOffset>-171450</wp:posOffset>
                </wp:positionH>
                <wp:positionV relativeFrom="paragraph">
                  <wp:posOffset>3571240</wp:posOffset>
                </wp:positionV>
                <wp:extent cx="3997960" cy="381635"/>
                <wp:effectExtent l="0" t="0" r="2540" b="0"/>
                <wp:wrapSquare wrapText="bothSides"/>
                <wp:docPr id="3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6220C2" w:rsidRDefault="00BF74D0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 xml:space="preserve">  Barman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0EFF919" id="_x0000_s1031" type="#_x0000_t202" style="position:absolute;margin-left:-13.5pt;margin-top:281.2pt;width:314.8pt;height:30.05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" stroked="f">
                <v:textbox>
                  <w:txbxContent>
                    <w:p w:rsidR="006F118F" w:rsidRPr="006220C2" w:rsidRDefault="00BF74D0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 xml:space="preserve">  Barman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4506" w:rsidRPr="006F118F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1191903E" wp14:editId="18575C5A">
                <wp:simplePos x="0" y="0"/>
                <wp:positionH relativeFrom="margin">
                  <wp:posOffset>323850</wp:posOffset>
                </wp:positionH>
                <wp:positionV relativeFrom="paragraph">
                  <wp:posOffset>3086100</wp:posOffset>
                </wp:positionV>
                <wp:extent cx="1630680" cy="312420"/>
                <wp:effectExtent l="0" t="0" r="0" b="0"/>
                <wp:wrapSquare wrapText="bothSides"/>
                <wp:docPr id="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1B5912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191903E" id="_x0000_s1032" type="#_x0000_t202" style="position:absolute;margin-left:25.5pt;margin-top:243pt;width:128.4pt;height:24.6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" filled="f" stroked="f">
                <v:textbox>
                  <w:txbxContent>
                    <w:p w:rsidR="006F118F" w:rsidRPr="001B5912" w:rsidRDefault="006F118F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EXPERIENCIA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4506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6A7E9EE7" wp14:editId="16A300F0">
                <wp:simplePos x="0" y="0"/>
                <wp:positionH relativeFrom="column">
                  <wp:posOffset>-239395</wp:posOffset>
                </wp:positionH>
                <wp:positionV relativeFrom="paragraph">
                  <wp:posOffset>3089275</wp:posOffset>
                </wp:positionV>
                <wp:extent cx="6100445" cy="3124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445" cy="312420"/>
                          <a:chOff x="0" y="0"/>
                          <a:chExt cx="6100852" cy="312420"/>
                        </a:xfrm>
                      </wpg:grpSpPr>
                      <wps:wsp>
                        <wps:cNvPr id="328" name="Rectángulo 328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0" name="Imagen 36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1" name="Imagen 36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Imagen 36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3471" y="60385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65A56FB" id="Group 1" o:spid="_x0000_s1026" style="position:absolute;margin-left:-18.85pt;margin-top:243.25pt;width:480.35pt;height:24.6pt;z-index:251644416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">
                <v:rect id="Rectángulo 328" o:spid="_x0000_s1027" style="position:absolute;left:3105;width:54781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Brf8MA&#10;AADcAAAADwAAAGRycy9kb3ducmV2LnhtbERPTWvCQBC9F/wPywje6qYRSkmzShWFngRTq9dJdpoE&#10;s7Mxu01if717EHp8vO90NZpG9NS52rKCl3kEgriwuuZSwfFr9/wGwnlkjY1lUnAjB6vl5CnFRNuB&#10;D9RnvhQhhF2CCirv20RKV1Rk0M1tSxy4H9sZ9AF2pdQdDiHcNDKOoldpsObQUGFLm4qKS/ZrFKyP&#10;13h/2kV/+SFbf2/lGS82vyo1m44f7yA8jf5f/HB/agWLOKwNZ8IR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Brf8MAAADcAAAADwAAAAAAAAAAAAAAAACYAgAAZHJzL2Rv&#10;d25yZXYueG1sUEsFBgAAAAAEAAQA9QAAAIgDAAAAAA==&#10;" fillcolor="#6179aa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60" o:spid="_x0000_s1028" type="#_x0000_t75" style="position:absolute;width:2952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aCYfBAAAA3AAAAA8AAABkcnMvZG93bnJldi54bWxET89rwjAUvg/8H8ITdpupOopUo6jg8LDL&#10;1ILHR/Nsis1LSaKt//1yGOz48f1ebQbbiif50DhWMJ1kIIgrpxuuFVzOh48FiBCRNbaOScGLAmzW&#10;o7cVFtr1/EPPU6xFCuFQoAITY1dIGSpDFsPEdcSJuzlvMSboa6k99inctnKWZbm02HBqMNjR3lB1&#10;Pz2sgs8Sv+p+lsvddVvO/ffjkHWmVOp9PGyXICIN8V/85z5qBfM8zU9n0hGQ6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VaCYfBAAAA3AAAAA8AAAAAAAAAAAAAAAAAnwIA&#10;AGRycy9kb3ducmV2LnhtbFBLBQYAAAAABAAEAPcAAACNAwAAAAA=&#10;">
                  <v:imagedata r:id="rId17" o:title=""/>
                  <v:path arrowok="t"/>
                </v:shape>
                <v:shape id="Imagen 361" o:spid="_x0000_s1029" type="#_x0000_t75" style="position:absolute;left:58055;width:2953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WrBzFAAAA3AAAAA8AAABkcnMvZG93bnJldi54bWxEj0trwzAQhO+B/gexhdwSOQ9McaOENJDQ&#10;Qy55GHpcrK1laq2MpMTOv68KhRyHmfmGWW0G24o7+dA4VjCbZiCIK6cbrhVcL/vJG4gQkTW2jknB&#10;gwJs1i+jFRba9Xyi+znWIkE4FKjAxNgVUobKkMUwdR1x8r6dtxiT9LXUHvsEt62cZ1kuLTacFgx2&#10;tDNU/ZxvVsGyxEPdz3P58bUtF/5422edKZUavw7bdxCRhvgM/7c/tYJFPoO/M+kIyP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FqwcxQAAANwAAAAPAAAAAAAAAAAAAAAA&#10;AJ8CAABkcnMvZG93bnJldi54bWxQSwUGAAAAAAQABAD3AAAAkQMAAAAA&#10;">
                  <v:imagedata r:id="rId17" o:title=""/>
                  <v:path arrowok="t"/>
                </v:shape>
                <v:shape id="Imagen 362" o:spid="_x0000_s1030" type="#_x0000_t75" style="position:absolute;left:21134;top:603;width:1810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5/oHDAAAA3AAAAA8AAABkcnMvZG93bnJldi54bWxEj0+LwjAUxO/CfofwFrxpuipuqUYpLsLi&#10;zT+HPT6bZ1ttXkoStfvtjSB4HGbmN8x82ZlG3Mj52rKCr2ECgriwuuZSwWG/HqQgfEDW2FgmBf/k&#10;Ybn46M0x0/bOW7rtQikihH2GCqoQ2kxKX1Rk0A9tSxy9k3UGQ5SulNrhPcJNI0dJMpUGa44LFba0&#10;qqi47K5GwYnz1WRT5E36bfLxjzkf/7Zrp1T/s8tnIAJ14R1+tX+1gvF0BM8z8QjIx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Pn+gcMAAADcAAAADwAAAAAAAAAAAAAAAACf&#10;AgAAZHJzL2Rvd25yZXYueG1sUEsFBgAAAAAEAAQA9wAAAI8DAAAAAA==&#10;">
                  <v:imagedata r:id="rId18" o:title=""/>
                  <v:path arrowok="t"/>
                </v:shape>
              </v:group>
            </w:pict>
          </mc:Fallback>
        </mc:AlternateContent>
      </w:r>
      <w:r w:rsidR="00944506" w:rsidRPr="006F118F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0667C079" wp14:editId="554F87CB">
                <wp:simplePos x="0" y="0"/>
                <wp:positionH relativeFrom="margin">
                  <wp:posOffset>-295275</wp:posOffset>
                </wp:positionH>
                <wp:positionV relativeFrom="paragraph">
                  <wp:posOffset>1752600</wp:posOffset>
                </wp:positionV>
                <wp:extent cx="6169660" cy="1276350"/>
                <wp:effectExtent l="0" t="0" r="0" b="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276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670" w:rsidRPr="00A637D8" w:rsidRDefault="00D40DF8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Más de 4 años de experiencia </w:t>
                            </w:r>
                            <w:r w:rsidR="00532834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trabajando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en el área de alimentos</w:t>
                            </w:r>
                            <w:r w:rsidR="00097E1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y bebidas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, he participado ampliamente  en el arte  de la cocina mexicana, repostería española y panadería mexicana. </w:t>
                            </w:r>
                            <w:r w:rsidR="00F8716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Me he desempeñado como maestro repostero, oficial de panadero, </w:t>
                            </w:r>
                            <w:r w:rsidR="00F87168">
                              <w:rPr>
                                <w:rFonts w:asciiTheme="majorHAnsi" w:hAnsiTheme="majorHAnsi"/>
                                <w:i/>
                                <w:color w:val="515151"/>
                                <w:sz w:val="24"/>
                                <w:szCs w:val="24"/>
                              </w:rPr>
                              <w:t>barman</w:t>
                            </w:r>
                            <w:r w:rsidR="0094649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, auxiliar</w:t>
                            </w:r>
                            <w:r w:rsidR="00944506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de chef</w:t>
                            </w:r>
                            <w:r w:rsidR="00097E1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.</w:t>
                            </w:r>
                            <w:r w:rsidR="00F8716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97E1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He</w:t>
                            </w:r>
                            <w:r w:rsidR="00F8716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modificado y generado distintas recetas para la </w:t>
                            </w:r>
                            <w:r w:rsidR="002F40FE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elaboración</w:t>
                            </w:r>
                            <w:r w:rsidR="00944506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de </w:t>
                            </w:r>
                            <w:r w:rsidRPr="00AE068F">
                              <w:rPr>
                                <w:rFonts w:asciiTheme="majorHAnsi" w:hAnsiTheme="majorHAnsi"/>
                                <w:color w:val="515151"/>
                                <w:sz w:val="16"/>
                                <w:szCs w:val="16"/>
                              </w:rPr>
                              <w:t>a</w:t>
                            </w:r>
                            <w:r w:rsidRPr="00AE068F">
                              <w:rPr>
                                <w:rFonts w:asciiTheme="majorHAnsi" w:hAnsiTheme="majorHAnsi"/>
                                <w:color w:val="FF0000"/>
                                <w:sz w:val="16"/>
                                <w:szCs w:val="16"/>
                              </w:rPr>
                              <w:t>limentos y bebidas</w:t>
                            </w:r>
                            <w:r w:rsidR="002F40FE" w:rsidRPr="00AE068F">
                              <w:rPr>
                                <w:rFonts w:asciiTheme="majorHAnsi" w:hAnsiTheme="majorHAnsi"/>
                                <w:color w:val="FF0000"/>
                                <w:sz w:val="16"/>
                                <w:szCs w:val="16"/>
                              </w:rPr>
                              <w:t>,</w:t>
                            </w:r>
                            <w:r w:rsidR="00944506" w:rsidRPr="00AE068F">
                              <w:rPr>
                                <w:rFonts w:asciiTheme="majorHAnsi" w:hAnsiTheme="majorHAnsi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E068F">
                              <w:rPr>
                                <w:rFonts w:asciiTheme="majorHAnsi" w:hAnsiTheme="majorHAnsi"/>
                                <w:color w:val="FF0000"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="00944506" w:rsidRPr="00AE068F">
                              <w:rPr>
                                <w:rFonts w:asciiTheme="majorHAnsi" w:hAnsiTheme="majorHAnsi"/>
                                <w:color w:val="FF0000"/>
                                <w:sz w:val="16"/>
                                <w:szCs w:val="16"/>
                              </w:rPr>
                              <w:t xml:space="preserve">ambas </w:t>
                            </w:r>
                            <w:r w:rsidR="00AE068F" w:rsidRPr="00AE068F">
                              <w:rPr>
                                <w:rFonts w:asciiTheme="majorHAnsi" w:hAnsiTheme="majorHAnsi"/>
                                <w:color w:val="FF0000"/>
                                <w:sz w:val="16"/>
                                <w:szCs w:val="16"/>
                              </w:rPr>
                              <w:t>(no volver a mencionar alimentos y bebidas</w:t>
                            </w:r>
                            <w:proofErr w:type="gramStart"/>
                            <w:r w:rsidR="00AE068F" w:rsidRPr="00AE068F">
                              <w:rPr>
                                <w:rFonts w:asciiTheme="majorHAnsi" w:hAnsiTheme="majorHAnsi"/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  <w:r w:rsidRPr="00AE068F">
                              <w:rPr>
                                <w:rFonts w:asciiTheme="majorHAnsi" w:hAnsiTheme="majorHAnsi"/>
                                <w:color w:val="FF0000"/>
                                <w:sz w:val="16"/>
                                <w:szCs w:val="16"/>
                              </w:rPr>
                              <w:t>áreas</w:t>
                            </w:r>
                            <w:proofErr w:type="gramEnd"/>
                            <w:r w:rsidRPr="00AE068F">
                              <w:rPr>
                                <w:rFonts w:asciiTheme="majorHAnsi" w:hAnsiTheme="majorHAnsi"/>
                                <w:color w:val="FF0000"/>
                                <w:sz w:val="16"/>
                                <w:szCs w:val="16"/>
                              </w:rPr>
                              <w:t xml:space="preserve"> tanto de cocina como de panificación</w:t>
                            </w:r>
                            <w:r w:rsidR="00AE068F" w:rsidRPr="00AE068F">
                              <w:rPr>
                                <w:rFonts w:asciiTheme="majorHAnsi" w:hAnsiTheme="majorHAnsi"/>
                                <w:color w:val="FF0000"/>
                                <w:sz w:val="16"/>
                                <w:szCs w:val="16"/>
                              </w:rPr>
                              <w:t>(este texto va referenciado al anterior</w:t>
                            </w:r>
                            <w:r w:rsidR="00AE068F">
                              <w:rPr>
                                <w:rFonts w:asciiTheme="majorHAnsi" w:hAnsiTheme="majorHAnsi"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.</w:t>
                            </w:r>
                            <w:r w:rsidR="00182A5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Me he esforzado de manera persistente para con</w:t>
                            </w:r>
                            <w:r w:rsidR="00532834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seguir</w:t>
                            </w:r>
                            <w:r w:rsidR="00E6692C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,</w:t>
                            </w:r>
                            <w:r w:rsidR="00532834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mejorar </w:t>
                            </w:r>
                            <w:r w:rsidR="00745C6F">
                              <w:rPr>
                                <w:rFonts w:asciiTheme="majorHAnsi" w:hAnsiTheme="majorHAnsi"/>
                                <w:color w:val="FF0000"/>
                                <w:sz w:val="16"/>
                                <w:szCs w:val="16"/>
                              </w:rPr>
                              <w:t xml:space="preserve">y experimentar  </w:t>
                            </w:r>
                            <w:proofErr w:type="spellStart"/>
                            <w:proofErr w:type="gramStart"/>
                            <w:r w:rsidR="00745C6F">
                              <w:rPr>
                                <w:rFonts w:asciiTheme="majorHAnsi" w:hAnsiTheme="majorHAnsi"/>
                                <w:color w:val="FF0000"/>
                                <w:sz w:val="16"/>
                                <w:szCs w:val="16"/>
                              </w:rPr>
                              <w:t>etc</w:t>
                            </w:r>
                            <w:proofErr w:type="spellEnd"/>
                            <w:r w:rsidR="00745C6F">
                              <w:rPr>
                                <w:rFonts w:asciiTheme="majorHAnsi" w:hAnsiTheme="majorHAnsi"/>
                                <w:color w:val="FF0000"/>
                                <w:sz w:val="16"/>
                                <w:szCs w:val="16"/>
                              </w:rPr>
                              <w:t xml:space="preserve"> …</w:t>
                            </w:r>
                            <w:proofErr w:type="gramEnd"/>
                            <w:r w:rsidR="00745C6F">
                              <w:rPr>
                                <w:rFonts w:asciiTheme="majorHAnsi" w:hAnsiTheme="majorHAnsi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32834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continuamente la c</w:t>
                            </w:r>
                            <w:r w:rsidR="0094649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alidad y el sabor de los mismos.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67C079" id="_x0000_s1033" type="#_x0000_t202" style="position:absolute;margin-left:-23.25pt;margin-top:138pt;width:485.8pt;height:100.5pt;z-index:251642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" filled="f" stroked="f">
                <v:textbox>
                  <w:txbxContent>
                    <w:p w:rsidR="00865670" w:rsidRPr="00A637D8" w:rsidRDefault="00D40DF8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Más de 4 años de experiencia </w:t>
                      </w:r>
                      <w:r w:rsidR="00532834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trabajando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en el área de alimentos</w:t>
                      </w:r>
                      <w:r w:rsidR="00097E1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y bebidas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, he participado ampliamente  en el arte  de la cocina mexicana, repostería española y panadería mexicana. </w:t>
                      </w:r>
                      <w:r w:rsidR="00F8716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Me he desempeñado como maestro repostero, oficial de panadero, </w:t>
                      </w:r>
                      <w:r w:rsidR="00F87168">
                        <w:rPr>
                          <w:rFonts w:asciiTheme="majorHAnsi" w:hAnsiTheme="majorHAnsi"/>
                          <w:i/>
                          <w:color w:val="515151"/>
                          <w:sz w:val="24"/>
                          <w:szCs w:val="24"/>
                        </w:rPr>
                        <w:t>barman</w:t>
                      </w:r>
                      <w:r w:rsidR="0094649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, auxiliar</w:t>
                      </w:r>
                      <w:r w:rsidR="00944506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de chef</w:t>
                      </w:r>
                      <w:r w:rsidR="00097E1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.</w:t>
                      </w:r>
                      <w:r w:rsidR="00F8716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097E1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He</w:t>
                      </w:r>
                      <w:r w:rsidR="00F8716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modificado y generado distintas recetas para la </w:t>
                      </w:r>
                      <w:r w:rsidR="002F40FE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elaboración</w:t>
                      </w:r>
                      <w:r w:rsidR="00944506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de </w:t>
                      </w:r>
                      <w:r w:rsidRPr="00AE068F">
                        <w:rPr>
                          <w:rFonts w:asciiTheme="majorHAnsi" w:hAnsiTheme="majorHAnsi"/>
                          <w:color w:val="515151"/>
                          <w:sz w:val="16"/>
                          <w:szCs w:val="16"/>
                        </w:rPr>
                        <w:t>a</w:t>
                      </w:r>
                      <w:r w:rsidRPr="00AE068F">
                        <w:rPr>
                          <w:rFonts w:asciiTheme="majorHAnsi" w:hAnsiTheme="majorHAnsi"/>
                          <w:color w:val="FF0000"/>
                          <w:sz w:val="16"/>
                          <w:szCs w:val="16"/>
                        </w:rPr>
                        <w:t>limentos y bebidas</w:t>
                      </w:r>
                      <w:r w:rsidR="002F40FE" w:rsidRPr="00AE068F">
                        <w:rPr>
                          <w:rFonts w:asciiTheme="majorHAnsi" w:hAnsiTheme="majorHAnsi"/>
                          <w:color w:val="FF0000"/>
                          <w:sz w:val="16"/>
                          <w:szCs w:val="16"/>
                        </w:rPr>
                        <w:t>,</w:t>
                      </w:r>
                      <w:r w:rsidR="00944506" w:rsidRPr="00AE068F">
                        <w:rPr>
                          <w:rFonts w:asciiTheme="majorHAnsi" w:hAnsiTheme="majorHAnsi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AE068F">
                        <w:rPr>
                          <w:rFonts w:asciiTheme="majorHAnsi" w:hAnsiTheme="majorHAnsi"/>
                          <w:color w:val="FF0000"/>
                          <w:sz w:val="16"/>
                          <w:szCs w:val="16"/>
                        </w:rPr>
                        <w:t xml:space="preserve">de </w:t>
                      </w:r>
                      <w:r w:rsidR="00944506" w:rsidRPr="00AE068F">
                        <w:rPr>
                          <w:rFonts w:asciiTheme="majorHAnsi" w:hAnsiTheme="majorHAnsi"/>
                          <w:color w:val="FF0000"/>
                          <w:sz w:val="16"/>
                          <w:szCs w:val="16"/>
                        </w:rPr>
                        <w:t xml:space="preserve">ambas </w:t>
                      </w:r>
                      <w:r w:rsidR="00AE068F" w:rsidRPr="00AE068F">
                        <w:rPr>
                          <w:rFonts w:asciiTheme="majorHAnsi" w:hAnsiTheme="majorHAnsi"/>
                          <w:color w:val="FF0000"/>
                          <w:sz w:val="16"/>
                          <w:szCs w:val="16"/>
                        </w:rPr>
                        <w:t>(no volver a mencionar alimentos y bebidas)</w:t>
                      </w:r>
                      <w:r w:rsidRPr="00AE068F">
                        <w:rPr>
                          <w:rFonts w:asciiTheme="majorHAnsi" w:hAnsiTheme="majorHAnsi"/>
                          <w:color w:val="FF0000"/>
                          <w:sz w:val="16"/>
                          <w:szCs w:val="16"/>
                        </w:rPr>
                        <w:t>áreas tanto de cocina como de panificación</w:t>
                      </w:r>
                      <w:r w:rsidR="00AE068F" w:rsidRPr="00AE068F">
                        <w:rPr>
                          <w:rFonts w:asciiTheme="majorHAnsi" w:hAnsiTheme="majorHAnsi"/>
                          <w:color w:val="FF0000"/>
                          <w:sz w:val="16"/>
                          <w:szCs w:val="16"/>
                        </w:rPr>
                        <w:t>(este texto va referenciado al anterior</w:t>
                      </w:r>
                      <w:r w:rsidR="00AE068F">
                        <w:rPr>
                          <w:rFonts w:asciiTheme="majorHAnsi" w:hAnsiTheme="majorHAnsi"/>
                          <w:color w:val="FF000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.</w:t>
                      </w:r>
                      <w:r w:rsidR="00182A5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Me he esforzado de manera persistente para con</w:t>
                      </w:r>
                      <w:r w:rsidR="00532834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seguir</w:t>
                      </w:r>
                      <w:r w:rsidR="00E6692C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,</w:t>
                      </w:r>
                      <w:r w:rsidR="00532834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mejorar </w:t>
                      </w:r>
                      <w:r w:rsidR="00745C6F">
                        <w:rPr>
                          <w:rFonts w:asciiTheme="majorHAnsi" w:hAnsiTheme="majorHAnsi"/>
                          <w:color w:val="FF0000"/>
                          <w:sz w:val="16"/>
                          <w:szCs w:val="16"/>
                        </w:rPr>
                        <w:t xml:space="preserve">y experimentar  </w:t>
                      </w:r>
                      <w:proofErr w:type="spellStart"/>
                      <w:r w:rsidR="00745C6F">
                        <w:rPr>
                          <w:rFonts w:asciiTheme="majorHAnsi" w:hAnsiTheme="majorHAnsi"/>
                          <w:color w:val="FF0000"/>
                          <w:sz w:val="16"/>
                          <w:szCs w:val="16"/>
                        </w:rPr>
                        <w:t>etc</w:t>
                      </w:r>
                      <w:proofErr w:type="spellEnd"/>
                      <w:r w:rsidR="00745C6F">
                        <w:rPr>
                          <w:rFonts w:asciiTheme="majorHAnsi" w:hAnsiTheme="majorHAnsi"/>
                          <w:color w:val="FF0000"/>
                          <w:sz w:val="16"/>
                          <w:szCs w:val="16"/>
                        </w:rPr>
                        <w:t xml:space="preserve"> … </w:t>
                      </w:r>
                      <w:r w:rsidR="00532834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continuamente la c</w:t>
                      </w:r>
                      <w:r w:rsidR="0094649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alidad y el sabor de los mismos.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4257" w:rsidRPr="006F11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7196C88" wp14:editId="55658BED">
                <wp:simplePos x="0" y="0"/>
                <wp:positionH relativeFrom="column">
                  <wp:posOffset>-147955</wp:posOffset>
                </wp:positionH>
                <wp:positionV relativeFrom="paragraph">
                  <wp:posOffset>3720201</wp:posOffset>
                </wp:positionV>
                <wp:extent cx="89535" cy="45085"/>
                <wp:effectExtent l="3175" t="0" r="8890" b="8890"/>
                <wp:wrapNone/>
                <wp:docPr id="331" name="Triángulo isósceles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F37224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31" o:spid="_x0000_s1026" type="#_x0000_t5" style="position:absolute;margin-left:-11.65pt;margin-top:292.95pt;width:7.05pt;height:3.55pt;rotation:90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" fillcolor="#6179aa" stroked="f" strokeweight="1pt"/>
            </w:pict>
          </mc:Fallback>
        </mc:AlternateContent>
      </w:r>
      <w:r w:rsidR="005A3C52" w:rsidRPr="006F11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3B5D9DE" wp14:editId="6273DA29">
                <wp:simplePos x="0" y="0"/>
                <wp:positionH relativeFrom="margin">
                  <wp:posOffset>-19685</wp:posOffset>
                </wp:positionH>
                <wp:positionV relativeFrom="paragraph">
                  <wp:posOffset>3957955</wp:posOffset>
                </wp:positionV>
                <wp:extent cx="2198370" cy="412750"/>
                <wp:effectExtent l="0" t="0" r="0" b="6350"/>
                <wp:wrapNone/>
                <wp:docPr id="333" name="Rectá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5AAA988" id="Rectángulo 333" o:spid="_x0000_s1026" style="position:absolute;margin-left:-1.55pt;margin-top:311.65pt;width:173.1pt;height:32.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" fillcolor="#515151" stroked="f" strokeweight="1pt">
                <w10:wrap anchorx="margin"/>
              </v:rect>
            </w:pict>
          </mc:Fallback>
        </mc:AlternateContent>
      </w:r>
      <w:r w:rsidR="005A3C52" w:rsidRPr="006F118F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11853FCC" wp14:editId="3FED33F9">
                <wp:simplePos x="0" y="0"/>
                <wp:positionH relativeFrom="column">
                  <wp:posOffset>-198120</wp:posOffset>
                </wp:positionH>
                <wp:positionV relativeFrom="paragraph">
                  <wp:posOffset>4159362</wp:posOffset>
                </wp:positionV>
                <wp:extent cx="461645" cy="1830705"/>
                <wp:effectExtent l="0" t="0" r="0" b="0"/>
                <wp:wrapNone/>
                <wp:docPr id="336" name="Grupo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45" cy="1830705"/>
                          <a:chOff x="0" y="0"/>
                          <a:chExt cx="462002" cy="1831190"/>
                        </a:xfrm>
                      </wpg:grpSpPr>
                      <wps:wsp>
                        <wps:cNvPr id="337" name="Conector recto 337"/>
                        <wps:cNvCnPr/>
                        <wps:spPr>
                          <a:xfrm>
                            <a:off x="3558" y="0"/>
                            <a:ext cx="0" cy="18071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Conector recto 338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Elipse 339"/>
                        <wps:cNvSpPr/>
                        <wps:spPr>
                          <a:xfrm>
                            <a:off x="416283" y="139472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Elipse 340"/>
                        <wps:cNvSpPr/>
                        <wps:spPr>
                          <a:xfrm>
                            <a:off x="416283" y="159041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Elipse 341"/>
                        <wps:cNvSpPr/>
                        <wps:spPr>
                          <a:xfrm>
                            <a:off x="416283" y="178610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Conector recto 342"/>
                        <wps:cNvCnPr/>
                        <wps:spPr>
                          <a:xfrm>
                            <a:off x="7116" y="1412517"/>
                            <a:ext cx="4324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Conector recto 343"/>
                        <wps:cNvCnPr/>
                        <wps:spPr>
                          <a:xfrm>
                            <a:off x="3558" y="1611764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Conector recto 344"/>
                        <wps:cNvCnPr/>
                        <wps:spPr>
                          <a:xfrm>
                            <a:off x="3558" y="1807453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1209AB4C" id="Grupo 336" o:spid="_x0000_s1026" style="position:absolute;margin-left:-15.6pt;margin-top:327.5pt;width:36.35pt;height:144.15pt;z-index:251653632" coordsize="4620,18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">
                <v:line id="Conector recto 337" o:spid="_x0000_s1027" style="position:absolute;visibility:visible;mso-wrap-style:square" from="35,0" to="35,18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1pxMQAAADcAAAADwAAAGRycy9kb3ducmV2LnhtbESPQWsCMRSE74X+h/AKvdWsCq2sRpGK&#10;tKdaV9Hrc/PcXbt5CZtU479vCoLHYWa+YSazaFpxps43lhX0exkI4tLqhisF283yZQTCB2SNrWVS&#10;cCUPs+njwwRzbS+8pnMRKpEg7HNUUIfgcil9WZNB37OOOHlH2xkMSXaV1B1eEty0cpBlr9Jgw2mh&#10;RkfvNZU/xa9R4Fb8FXfr2LjCHY77U7b5/lgslHp+ivMxiEAx3MO39qdWMBy+wf+ZdATk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TWnExAAAANwAAAAPAAAAAAAAAAAA&#10;AAAAAKECAABkcnMvZG93bnJldi54bWxQSwUGAAAAAAQABAD5AAAAkgMAAAAA&#10;" strokecolor="#6179aa" strokeweight=".5pt">
                  <v:stroke joinstyle="miter"/>
                </v:line>
                <v:line id="Conector recto 338" o:spid="_x0000_s1028" style="position:absolute;visibility:visible;mso-wrap-style:square" from="0,35" to="1651,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L9tsEAAADcAAAADwAAAGRycy9kb3ducmV2LnhtbERPTWsCMRC9F/wPYYTeatYKpaxGEaXo&#10;Sesqeh034+7qZhI2qab/vjkUPD7e92QWTSvu1PnGsoLhIANBXFrdcKXgsP96+wThA7LG1jIp+CUP&#10;s2nvZYK5tg/e0b0IlUgh7HNUUIfgcil9WZNBP7COOHEX2xkMCXaV1B0+Urhp5XuWfUiDDaeGGh0t&#10;aipvxY9R4La8icddbFzhzpfTNdt/r5ZLpV77cT4GESiGp/jfvdYKRqO0Np1JR0B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0v22wQAAANwAAAAPAAAAAAAAAAAAAAAA&#10;AKECAABkcnMvZG93bnJldi54bWxQSwUGAAAAAAQABAD5AAAAjwMAAAAA&#10;" strokecolor="#6179aa" strokeweight=".5pt">
                  <v:stroke joinstyle="miter"/>
                </v:line>
                <v:oval id="Elipse 339" o:spid="_x0000_s1029" style="position:absolute;left:4162;top:13947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ExB8MA&#10;AADcAAAADwAAAGRycy9kb3ducmV2LnhtbESPQYvCMBSE74L/IbwFb5qugmg1yiKKXgSt4vnZPNuy&#10;zUtporb+erOw4HGYmW+Y+bIxpXhQ7QrLCr4HEQji1OqCMwXn06Y/AeE8ssbSMiloycFy0e3MMdb2&#10;yUd6JD4TAcIuRgW591UspUtzMugGtiIO3s3WBn2QdSZ1jc8AN6UcRtFYGiw4LORY0Sqn9De5GwWr&#10;+2F/SE7X1267vrTRuPXulWqlel/NzwyEp8Z/wv/tnVYwGk3h70w4An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ExB8MAAADcAAAADwAAAAAAAAAAAAAAAACYAgAAZHJzL2Rv&#10;d25yZXYueG1sUEsFBgAAAAAEAAQA9QAAAIgDAAAAAA==&#10;" fillcolor="#6179aa" stroked="f" strokeweight="1pt">
                  <v:stroke joinstyle="miter"/>
                </v:oval>
                <v:oval id="Elipse 340" o:spid="_x0000_s1030" style="position:absolute;left:4162;top:15904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3r58IA&#10;AADcAAAADwAAAGRycy9kb3ducmV2LnhtbERPy2rCQBTdC/2H4Ra604mtiKSOQaRiNkIaS9e3mdsk&#10;NHMnZMa8vr6zKHR5OO99MppG9NS52rKC9SoCQVxYXXOp4ON2Xu5AOI+ssbFMCiZykBweFnuMtR34&#10;nfrclyKEsItRQeV9G0vpiooMupVtiQP3bTuDPsCulLrDIYSbRj5H0VYarDk0VNjSqaLiJ78bBad7&#10;ds3y29ecXt4+p2g7eTcXWqmnx/H4CsLT6P/Ff+5UK3jZhPnhTDgC8vA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vevnwgAAANwAAAAPAAAAAAAAAAAAAAAAAJgCAABkcnMvZG93&#10;bnJldi54bWxQSwUGAAAAAAQABAD1AAAAhwMAAAAA&#10;" fillcolor="#6179aa" stroked="f" strokeweight="1pt">
                  <v:stroke joinstyle="miter"/>
                </v:oval>
                <v:oval id="Elipse 341" o:spid="_x0000_s1031" style="position:absolute;left:4162;top:17861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FOfMQA&#10;AADcAAAADwAAAGRycy9kb3ducmV2LnhtbESPT4vCMBTE74LfITzBm6b+QaQaRcRlvQhuFc/P5tkW&#10;m5fSRG399JuFBY/DzPyGWa4bU4on1a6wrGA0jEAQp1YXnCk4n74GcxDOI2ssLZOClhysV93OEmNt&#10;X/xDz8RnIkDYxagg976KpXRpTgbd0FbEwbvZ2qAPss6krvEV4KaU4yiaSYMFh4UcK9rmlN6Th1Gw&#10;fRwPx+R0fe+/d5c2mrXevVOtVL/XbBYgPDX+E/5v77WCyXQEf2fC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xTnzEAAAA3AAAAA8AAAAAAAAAAAAAAAAAmAIAAGRycy9k&#10;b3ducmV2LnhtbFBLBQYAAAAABAAEAPUAAACJAwAAAAA=&#10;" fillcolor="#6179aa" stroked="f" strokeweight="1pt">
                  <v:stroke joinstyle="miter"/>
                </v:oval>
                <v:line id="Conector recto 342" o:spid="_x0000_s1032" style="position:absolute;visibility:visible;mso-wrap-style:square" from="71,14125" to="4396,14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y5IcQAAADcAAAADwAAAGRycy9kb3ducmV2LnhtbESPQWsCMRSE70L/Q3iF3jSrLUVWo0il&#10;tKdaV9Hrc/PcXbt5CZtU479vCoLHYWa+YabzaFpxps43lhUMBxkI4tLqhisF2817fwzCB2SNrWVS&#10;cCUP89lDb4q5thde07kIlUgQ9jkqqENwuZS+rMmgH1hHnLyj7QyGJLtK6g4vCW5aOcqyV2mw4bRQ&#10;o6O3msqf4tcocCv+irt1bFzhDsf9Kdt8fyyXSj09xsUERKAY7uFb+1MreH4Zwf+ZdATk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PLkhxAAAANwAAAAPAAAAAAAAAAAA&#10;AAAAAKECAABkcnMvZG93bnJldi54bWxQSwUGAAAAAAQABAD5AAAAkgMAAAAA&#10;" strokecolor="#6179aa" strokeweight=".5pt">
                  <v:stroke joinstyle="miter"/>
                </v:line>
                <v:line id="Conector recto 343" o:spid="_x0000_s1033" style="position:absolute;visibility:visible;mso-wrap-style:square" from="35,16117" to="4359,16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AcusQAAADcAAAADwAAAGRycy9kb3ducmV2LnhtbESPQWsCMRSE74X+h/AKvdWsWoqsRpGK&#10;tKdaV9Hrc/PcXbt5CZtU479vCoLHYWa+YSazaFpxps43lhX0exkI4tLqhisF283yZQTCB2SNrWVS&#10;cCUPs+njwwRzbS+8pnMRKpEg7HNUUIfgcil9WZNB37OOOHlH2xkMSXaV1B1eEty0cpBlb9Jgw2mh&#10;RkfvNZU/xa9R4Fb8FXfr2LjCHY77U7b5/lgslHp+ivMxiEAx3MO39qdWMHwdwv+ZdATk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cBy6xAAAANwAAAAPAAAAAAAAAAAA&#10;AAAAAKECAABkcnMvZG93bnJldi54bWxQSwUGAAAAAAQABAD5AAAAkgMAAAAA&#10;" strokecolor="#6179aa" strokeweight=".5pt">
                  <v:stroke joinstyle="miter"/>
                </v:line>
                <v:line id="Conector recto 344" o:spid="_x0000_s1034" style="position:absolute;visibility:visible;mso-wrap-style:square" from="35,18074" to="4359,18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mEzsQAAADcAAAADwAAAGRycy9kb3ducmV2LnhtbESPQWsCMRSE74X+h/AK3mrWVoqsRpFK&#10;aU9tXUWvz81zd+3mJWyipv/eCILHYWa+YSazaFpxos43lhUM+hkI4tLqhisF69XH8wiED8gaW8uk&#10;4J88zKaPDxPMtT3zkk5FqESCsM9RQR2Cy6X0ZU0Gfd864uTtbWcwJNlVUnd4TnDTypcse5MGG04L&#10;NTp6r6n8K45Ggfvh77hZxsYVbrffHrLV7+dioVTvKc7HIALFcA/f2l9awetwCNcz6QjI6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mYTOxAAAANwAAAAPAAAAAAAAAAAA&#10;AAAAAKECAABkcnMvZG93bnJldi54bWxQSwUGAAAAAAQABAD5AAAAkgMAAAAA&#10;" strokecolor="#6179aa" strokeweight=".5pt">
                  <v:stroke joinstyle="miter"/>
                </v:line>
              </v:group>
            </w:pict>
          </mc:Fallback>
        </mc:AlternateContent>
      </w:r>
      <w:r w:rsidR="00BB08EF">
        <w:br w:type="page"/>
      </w:r>
    </w:p>
    <w:p w:rsidR="009201AF" w:rsidRDefault="009201AF" w:rsidP="009201AF"/>
    <w:p w:rsidR="002173B6" w:rsidRDefault="009201AF">
      <w:r w:rsidRPr="00A24E8B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91520" behindDoc="0" locked="0" layoutInCell="1" allowOverlap="1" wp14:anchorId="26099DD7" wp14:editId="59F8F8C7">
                <wp:simplePos x="0" y="0"/>
                <wp:positionH relativeFrom="margin">
                  <wp:posOffset>-404495</wp:posOffset>
                </wp:positionH>
                <wp:positionV relativeFrom="paragraph">
                  <wp:posOffset>4171950</wp:posOffset>
                </wp:positionV>
                <wp:extent cx="461645" cy="1830705"/>
                <wp:effectExtent l="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45" cy="1830705"/>
                          <a:chOff x="0" y="0"/>
                          <a:chExt cx="462002" cy="1831190"/>
                        </a:xfrm>
                      </wpg:grpSpPr>
                      <wps:wsp>
                        <wps:cNvPr id="14" name="Conector recto 14"/>
                        <wps:cNvCnPr/>
                        <wps:spPr>
                          <a:xfrm>
                            <a:off x="3558" y="0"/>
                            <a:ext cx="0" cy="18071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15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ipse 16"/>
                        <wps:cNvSpPr/>
                        <wps:spPr>
                          <a:xfrm>
                            <a:off x="416283" y="139472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ipse 17"/>
                        <wps:cNvSpPr/>
                        <wps:spPr>
                          <a:xfrm>
                            <a:off x="416283" y="159041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Elipse 18"/>
                        <wps:cNvSpPr/>
                        <wps:spPr>
                          <a:xfrm>
                            <a:off x="416283" y="178610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ector recto 19"/>
                        <wps:cNvCnPr/>
                        <wps:spPr>
                          <a:xfrm>
                            <a:off x="7116" y="1412517"/>
                            <a:ext cx="4324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20"/>
                        <wps:cNvCnPr/>
                        <wps:spPr>
                          <a:xfrm>
                            <a:off x="3558" y="1611764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21"/>
                        <wps:cNvCnPr/>
                        <wps:spPr>
                          <a:xfrm>
                            <a:off x="3558" y="1807453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258905E" id="Grupo 13" o:spid="_x0000_s1026" style="position:absolute;margin-left:-31.85pt;margin-top:328.5pt;width:36.35pt;height:144.15pt;z-index:251691520;mso-position-horizontal-relative:margin" coordsize="4620,18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">
                <v:line id="Conector recto 14" o:spid="_x0000_s1027" style="position:absolute;visibility:visible;mso-wrap-style:square" from="35,0" to="35,18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yUBsEAAADbAAAADwAAAGRycy9kb3ducmV2LnhtbERPTWsCMRC9F/ofwgjealYpRVajFKXY&#10;U1t3xV6nm3F362YSNlHTf98Igrd5vM+ZL6PpxJl631pWMB5lIIgrq1uuFezKt6cpCB+QNXaWScEf&#10;eVguHh/mmGt74S2di1CLFMI+RwVNCC6X0lcNGfQj64gTd7C9wZBgX0vd4yWFm05OsuxFGmw5NTTo&#10;aNVQdSxORoH75I+438bWFe7n8P2blV+b9Vqp4SC+zkAEiuEuvrnfdZr/DNdf0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DJQGwQAAANsAAAAPAAAAAAAAAAAAAAAA&#10;AKECAABkcnMvZG93bnJldi54bWxQSwUGAAAAAAQABAD5AAAAjwMAAAAA&#10;" strokecolor="#6179aa" strokeweight=".5pt">
                  <v:stroke joinstyle="miter"/>
                </v:line>
                <v:line id="Conector recto 15" o:spid="_x0000_s1028" style="position:absolute;visibility:visible;mso-wrap-style:square" from="0,35" to="1651,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xncEAAADbAAAADwAAAGRycy9kb3ducmV2LnhtbERPTWsCMRC9F/ofwgjealahRVajFKXY&#10;U1t3xV6nm3F362YSNlHTf98Igrd5vM+ZL6PpxJl631pWMB5lIIgrq1uuFezKt6cpCB+QNXaWScEf&#10;eVguHh/mmGt74S2di1CLFMI+RwVNCC6X0lcNGfQj64gTd7C9wZBgX0vd4yWFm05OsuxFGmw5NTTo&#10;aNVQdSxORoH75I+438bWFe7n8P2blV+b9Vqp4SC+zkAEiuEuvrnfdZr/DNdf0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QDGdwQAAANsAAAAPAAAAAAAAAAAAAAAA&#10;AKECAABkcnMvZG93bnJldi54bWxQSwUGAAAAAAQABAD5AAAAjwMAAAAA&#10;" strokecolor="#6179aa" strokeweight=".5pt">
                  <v:stroke joinstyle="miter"/>
                </v:line>
                <v:oval id="Elipse 16" o:spid="_x0000_s1029" style="position:absolute;left:4162;top:13947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Ob7L8A&#10;AADbAAAADwAAAGRycy9kb3ducmV2LnhtbERPTYvCMBC9C/6HMMLeNHUPRapRRJT1sqBVPI/N2Bab&#10;SWmitv56Iwje5vE+Z7ZoTSXu1LjSsoLxKAJBnFldcq7geNgMJyCcR9ZYWSYFHTlYzPu9GSbaPnhP&#10;99TnIoSwS1BB4X2dSOmyggy6ka2JA3exjUEfYJNL3eAjhJtK/kZRLA2WHBoKrGlVUHZNb0bB6rb7&#10;36WH83P7tz51Udx598y0Uj+DdjkF4an1X/HHvdVhfgzvX8IBcv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c5vsvwAAANsAAAAPAAAAAAAAAAAAAAAAAJgCAABkcnMvZG93bnJl&#10;di54bWxQSwUGAAAAAAQABAD1AAAAhAMAAAAA&#10;" fillcolor="#6179aa" stroked="f" strokeweight="1pt">
                  <v:stroke joinstyle="miter"/>
                </v:oval>
                <v:oval id="Elipse 17" o:spid="_x0000_s1030" style="position:absolute;left:4162;top:15904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8+d8EA&#10;AADbAAAADwAAAGRycy9kb3ducmV2LnhtbERPTYvCMBC9C/sfwgjeNHUPrlTTIrKLXha0iuexGdti&#10;MylN1NZfv1kQvM3jfc4y7Uwt7tS6yrKC6SQCQZxbXXGh4Hj4Gc9BOI+ssbZMCnpykCYfgyXG2j54&#10;T/fMFyKEsItRQel9E0vp8pIMuoltiAN3sa1BH2BbSN3iI4SbWn5G0UwarDg0lNjQuqT8mt2MgvVt&#10;97vLDufndvN96qNZ790z10qNht1qAcJT59/il3urw/wv+P8lHCC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/PnfBAAAA2wAAAA8AAAAAAAAAAAAAAAAAmAIAAGRycy9kb3du&#10;cmV2LnhtbFBLBQYAAAAABAAEAPUAAACGAwAAAAA=&#10;" fillcolor="#6179aa" stroked="f" strokeweight="1pt">
                  <v:stroke joinstyle="miter"/>
                </v:oval>
                <v:oval id="Elipse 18" o:spid="_x0000_s1031" style="position:absolute;left:4162;top:17861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CqBcMA&#10;AADbAAAADwAAAGRycy9kb3ducmV2LnhtbESPQYvCQAyF7wv+hyGCt3XqHmSpjiKi6GXBreI528m2&#10;xU6mdEZt/fXmIHhLeC/vfZkvO1erG7Wh8mxgMk5AEefeVlwYOB23n9+gQkS2WHsmAz0FWC4GH3NM&#10;rb/zL92yWCgJ4ZCigTLGJtU65CU5DGPfEIv271uHUda20LbFu4S7Wn8lyVQ7rFgaSmxoXVJ+ya7O&#10;wPp6+Dlkx7/Hfrc598m0j+GRW2NGw241AxWpi2/z63pvBV9g5RcZQC+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CqBcMAAADbAAAADwAAAAAAAAAAAAAAAACYAgAAZHJzL2Rv&#10;d25yZXYueG1sUEsFBgAAAAAEAAQA9QAAAIgDAAAAAA==&#10;" fillcolor="#6179aa" stroked="f" strokeweight="1pt">
                  <v:stroke joinstyle="miter"/>
                </v:oval>
                <v:line id="Conector recto 19" o:spid="_x0000_s1032" style="position:absolute;visibility:visible;mso-wrap-style:square" from="71,14125" to="4396,14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mMEAAADbAAAADwAAAGRycy9kb3ducmV2LnhtbERPTWsCMRC9F/ofwgjealYPpa5GKUqx&#10;p7buir1ON+Pu1s0kbKKm/74RBG/zeJ8zX0bTiTP1vrWsYDzKQBBXVrdcK9iVb08vIHxA1thZJgV/&#10;5GG5eHyYY67thbd0LkItUgj7HBU0IbhcSl81ZNCPrCNO3MH2BkOCfS11j5cUbjo5ybJnabDl1NCg&#10;o1VD1bE4GQXukz/ifhtbV7ifw/dvVn5t1mulhoP4OgMRKIa7+OZ+12n+FK6/pAPk4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DTuYwQAAANsAAAAPAAAAAAAAAAAAAAAA&#10;AKECAABkcnMvZG93bnJldi54bWxQSwUGAAAAAAQABAD5AAAAjwMAAAAA&#10;" strokecolor="#6179aa" strokeweight=".5pt">
                  <v:stroke joinstyle="miter"/>
                </v:line>
                <v:line id="Conector recto 20" o:spid="_x0000_s1033" style="position:absolute;visibility:visible;mso-wrap-style:square" from="35,16117" to="4359,16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tYuMAAAADbAAAADwAAAGRycy9kb3ducmV2LnhtbERPPW/CMBDdK/EfrEPqVhwYEEoxCIEQ&#10;nSiECtYjPpJAfLZiF8y/x0Oljk/vezqPphV36nxjWcFwkIEgLq1uuFLwc1h/TED4gKyxtUwKnuRh&#10;Puu9TTHX9sF7uhehEimEfY4K6hBcLqUvazLoB9YRJ+5iO4Mhwa6SusNHCjetHGXZWBpsODXU6GhZ&#10;U3krfo0C983beNzHxhXufDlds8Nus1op9d6Pi08QgWL4F/+5v7SCUVqfvqQfIG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bWLjAAAAA2wAAAA8AAAAAAAAAAAAAAAAA&#10;oQIAAGRycy9kb3ducmV2LnhtbFBLBQYAAAAABAAEAPkAAACOAwAAAAA=&#10;" strokecolor="#6179aa" strokeweight=".5pt">
                  <v:stroke joinstyle="miter"/>
                </v:line>
                <v:line id="Conector recto 21" o:spid="_x0000_s1034" style="position:absolute;visibility:visible;mso-wrap-style:square" from="35,18074" to="4359,18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9I8QAAADbAAAADwAAAGRycy9kb3ducmV2LnhtbESPQWsCMRSE7wX/Q3hCbzWrhyKrcRGX&#10;0p7auha9PjfP3dXNS9ikmv57Uyj0OMzMN8yyiKYXVxp8Z1nBdJKBIK6t7rhR8LV7eZqD8AFZY2+Z&#10;FPyQh2I1elhiru2Nt3StQiMShH2OCtoQXC6lr1sy6CfWESfvZAeDIcmhkXrAW4KbXs6y7Fka7Dgt&#10;tOho01J9qb6NAvfB73G/jZ2r3PF0OGe7z9eyVOpxHNcLEIFi+A//td+0gtkUfr+kH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F/0jxAAAANsAAAAPAAAAAAAAAAAA&#10;AAAAAKECAABkcnMvZG93bnJldi54bWxQSwUGAAAAAAQABAD5AAAAkgMAAAAA&#10;" strokecolor="#6179aa" strokeweight=".5pt">
                  <v:stroke joinstyle="miter"/>
                </v:line>
                <w10:wrap anchorx="margin"/>
              </v:group>
            </w:pict>
          </mc:Fallback>
        </mc:AlternateContent>
      </w:r>
      <w:r w:rsidRPr="00A24E8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6E73B794" wp14:editId="6856A9DD">
                <wp:simplePos x="0" y="0"/>
                <wp:positionH relativeFrom="margin">
                  <wp:posOffset>1270</wp:posOffset>
                </wp:positionH>
                <wp:positionV relativeFrom="paragraph">
                  <wp:posOffset>5428615</wp:posOffset>
                </wp:positionV>
                <wp:extent cx="4219575" cy="69659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1AF" w:rsidRDefault="009201AF" w:rsidP="009201A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Llevo a cabo  trabajo experto de preparación de masas. </w:t>
                            </w:r>
                          </w:p>
                          <w:p w:rsidR="009201AF" w:rsidRDefault="009201AF" w:rsidP="009201A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Control de calidad de materias primas y pesadas por C/U.</w:t>
                            </w:r>
                          </w:p>
                          <w:p w:rsidR="009201AF" w:rsidRPr="00C01E2F" w:rsidRDefault="009201AF" w:rsidP="009201A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La pasta mezclada a mano o a la máquina.</w:t>
                            </w:r>
                          </w:p>
                          <w:p w:rsidR="009201AF" w:rsidRPr="00215398" w:rsidRDefault="009201AF" w:rsidP="009201AF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E73B794" id="_x0000_s1034" type="#_x0000_t202" style="position:absolute;margin-left:.1pt;margin-top:427.45pt;width:332.25pt;height:54.85pt;z-index:251690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" filled="f" stroked="f">
                <v:textbox>
                  <w:txbxContent>
                    <w:p w:rsidR="009201AF" w:rsidRDefault="009201AF" w:rsidP="009201A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Llevo a cabo  trabajo experto de preparación de masas. </w:t>
                      </w:r>
                    </w:p>
                    <w:p w:rsidR="009201AF" w:rsidRDefault="009201AF" w:rsidP="009201A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Control de calidad de materias primas y pesadas por C/U.</w:t>
                      </w:r>
                    </w:p>
                    <w:p w:rsidR="009201AF" w:rsidRPr="00C01E2F" w:rsidRDefault="009201AF" w:rsidP="009201A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La pasta mezclada a mano o a la máquina.</w:t>
                      </w:r>
                    </w:p>
                    <w:p w:rsidR="009201AF" w:rsidRPr="00215398" w:rsidRDefault="009201AF" w:rsidP="009201AF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4E8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5FBF8249" wp14:editId="50F62627">
                <wp:simplePos x="0" y="0"/>
                <wp:positionH relativeFrom="margin">
                  <wp:posOffset>48895</wp:posOffset>
                </wp:positionH>
                <wp:positionV relativeFrom="paragraph">
                  <wp:posOffset>4781550</wp:posOffset>
                </wp:positionV>
                <wp:extent cx="5974080" cy="81915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1AF" w:rsidRPr="00A637D8" w:rsidRDefault="009201AF" w:rsidP="009201A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Mantengo conocimiento básico de los métodos y materiales usados en la producción de panificación incluyendo tiempo y temperatura del horno, (observaciones, sabores, métodos de mezclado y manteniendo del equipo de trabajo).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FBF8249" id="_x0000_s1035" type="#_x0000_t202" style="position:absolute;margin-left:3.85pt;margin-top:376.5pt;width:470.4pt;height:64.5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" filled="f" stroked="f">
                <v:textbox>
                  <w:txbxContent>
                    <w:p w:rsidR="009201AF" w:rsidRPr="00A637D8" w:rsidRDefault="009201AF" w:rsidP="009201A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Mantengo conocimiento básico de los métodos y materiales usados en la producción de panificación incluyendo tiempo y temperatura del horno, (observaciones, sabores, métodos de mezclado y manteniendo del equipo de trabajo).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01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E2274C5" wp14:editId="5AE671CC">
                <wp:simplePos x="0" y="0"/>
                <wp:positionH relativeFrom="margin">
                  <wp:posOffset>0</wp:posOffset>
                </wp:positionH>
                <wp:positionV relativeFrom="paragraph">
                  <wp:posOffset>4254500</wp:posOffset>
                </wp:positionV>
                <wp:extent cx="2198370" cy="412750"/>
                <wp:effectExtent l="0" t="0" r="0" b="63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8623D0D" id="Rectángulo 7" o:spid="_x0000_s1026" style="position:absolute;margin-left:0;margin-top:335pt;width:173.1pt;height:32.5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" fillcolor="#515151" stroked="f" strokeweight="1pt">
                <w10:wrap anchorx="margin"/>
              </v:rect>
            </w:pict>
          </mc:Fallback>
        </mc:AlternateContent>
      </w:r>
      <w:r w:rsidRPr="009201AF">
        <w:rPr>
          <w:noProof/>
          <w:lang w:eastAsia="es-MX"/>
        </w:rPr>
        <w:drawing>
          <wp:anchor distT="0" distB="0" distL="114300" distR="114300" simplePos="0" relativeHeight="251688448" behindDoc="1" locked="0" layoutInCell="1" allowOverlap="1" wp14:anchorId="55A87CD8" wp14:editId="3BCA4D3A">
            <wp:simplePos x="0" y="0"/>
            <wp:positionH relativeFrom="column">
              <wp:posOffset>-1746250</wp:posOffset>
            </wp:positionH>
            <wp:positionV relativeFrom="paragraph">
              <wp:posOffset>4228465</wp:posOffset>
            </wp:positionV>
            <wp:extent cx="3710305" cy="421640"/>
            <wp:effectExtent l="0" t="0" r="444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4E8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41344" behindDoc="1" locked="0" layoutInCell="1" allowOverlap="1" wp14:anchorId="5B016CFB" wp14:editId="60BEBAE3">
                <wp:simplePos x="0" y="0"/>
                <wp:positionH relativeFrom="margin">
                  <wp:posOffset>-4445</wp:posOffset>
                </wp:positionH>
                <wp:positionV relativeFrom="page">
                  <wp:posOffset>5164455</wp:posOffset>
                </wp:positionV>
                <wp:extent cx="3997960" cy="351155"/>
                <wp:effectExtent l="0" t="0" r="254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1AF" w:rsidRPr="009201AF" w:rsidRDefault="009201AF" w:rsidP="009201A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9201AF">
                              <w:rPr>
                                <w:rFonts w:ascii="Corbel" w:hAnsi="Corbel"/>
                                <w:b/>
                                <w:color w:val="FF0000"/>
                                <w:sz w:val="30"/>
                                <w:szCs w:val="30"/>
                              </w:rPr>
                              <w:t xml:space="preserve">Panadero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5B016CFB" id="_x0000_s1036" type="#_x0000_t202" style="position:absolute;margin-left:-.35pt;margin-top:406.65pt;width:314.8pt;height:27.65pt;z-index:-2516751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" stroked="f">
                <v:textbox style="mso-fit-shape-to-text:t">
                  <w:txbxContent>
                    <w:p w:rsidR="009201AF" w:rsidRPr="009201AF" w:rsidRDefault="009201AF" w:rsidP="009201AF">
                      <w:pPr>
                        <w:spacing w:after="0"/>
                        <w:rPr>
                          <w:rFonts w:ascii="Corbel" w:hAnsi="Corbel"/>
                          <w:i/>
                          <w:color w:val="FF0000"/>
                          <w:sz w:val="30"/>
                          <w:szCs w:val="30"/>
                        </w:rPr>
                      </w:pPr>
                      <w:r w:rsidRPr="009201AF">
                        <w:rPr>
                          <w:rFonts w:ascii="Corbel" w:hAnsi="Corbel"/>
                          <w:b/>
                          <w:color w:val="FF0000"/>
                          <w:sz w:val="30"/>
                          <w:szCs w:val="30"/>
                        </w:rPr>
                        <w:t xml:space="preserve">Panadero 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6F118F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28032" behindDoc="0" locked="0" layoutInCell="1" allowOverlap="1" wp14:anchorId="10149147" wp14:editId="0015F91C">
                <wp:simplePos x="0" y="0"/>
                <wp:positionH relativeFrom="column">
                  <wp:posOffset>-4302760</wp:posOffset>
                </wp:positionH>
                <wp:positionV relativeFrom="paragraph">
                  <wp:posOffset>532130</wp:posOffset>
                </wp:positionV>
                <wp:extent cx="461645" cy="1830705"/>
                <wp:effectExtent l="0" t="0" r="0" b="0"/>
                <wp:wrapNone/>
                <wp:docPr id="351" name="Grupo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45" cy="1830705"/>
                          <a:chOff x="0" y="0"/>
                          <a:chExt cx="462002" cy="1831190"/>
                        </a:xfrm>
                      </wpg:grpSpPr>
                      <wps:wsp>
                        <wps:cNvPr id="352" name="Conector recto 352"/>
                        <wps:cNvCnPr/>
                        <wps:spPr>
                          <a:xfrm>
                            <a:off x="3558" y="0"/>
                            <a:ext cx="0" cy="18071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Conector recto 353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Elipse 354"/>
                        <wps:cNvSpPr/>
                        <wps:spPr>
                          <a:xfrm>
                            <a:off x="416283" y="139472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Elipse 355"/>
                        <wps:cNvSpPr/>
                        <wps:spPr>
                          <a:xfrm>
                            <a:off x="416283" y="159041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Elipse 356"/>
                        <wps:cNvSpPr/>
                        <wps:spPr>
                          <a:xfrm>
                            <a:off x="416283" y="178610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Conector recto 357"/>
                        <wps:cNvCnPr/>
                        <wps:spPr>
                          <a:xfrm>
                            <a:off x="7116" y="1412517"/>
                            <a:ext cx="4324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Conector recto 358"/>
                        <wps:cNvCnPr/>
                        <wps:spPr>
                          <a:xfrm>
                            <a:off x="3558" y="1611764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Conector recto 359"/>
                        <wps:cNvCnPr/>
                        <wps:spPr>
                          <a:xfrm>
                            <a:off x="3558" y="1807453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D9FC2A2" id="Grupo 351" o:spid="_x0000_s1026" style="position:absolute;margin-left:-338.8pt;margin-top:41.9pt;width:36.35pt;height:144.15pt;z-index:251628032" coordsize="4620,18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">
                <v:line id="Conector recto 352" o:spid="_x0000_s1027" style="position:absolute;visibility:visible;mso-wrap-style:square" from="35,0" to="35,18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Uv/MQAAADcAAAADwAAAGRycy9kb3ducmV2LnhtbESPQWsCMRSE70L/Q3iF3jSrpUVWo0il&#10;tKdaV9Hrc/PcXbt5CZtU479vCoLHYWa+YabzaFpxps43lhUMBxkI4tLqhisF2817fwzCB2SNrWVS&#10;cCUP89lDb4q5thde07kIlUgQ9jkqqENwuZS+rMmgH1hHnLyj7QyGJLtK6g4vCW5aOcqyV2mw4bRQ&#10;o6O3msqf4tcocCv+irt1bFzhDsf9Kdt8fyyXSj09xsUERKAY7uFb+1MreH4Zwf+ZdATk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5S/8xAAAANwAAAAPAAAAAAAAAAAA&#10;AAAAAKECAABkcnMvZG93bnJldi54bWxQSwUGAAAAAAQABAD5AAAAkgMAAAAA&#10;" strokecolor="#6179aa" strokeweight=".5pt">
                  <v:stroke joinstyle="miter"/>
                </v:line>
                <v:line id="Conector recto 353" o:spid="_x0000_s1028" style="position:absolute;visibility:visible;mso-wrap-style:square" from="0,35" to="1651,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mKZ8QAAADcAAAADwAAAGRycy9kb3ducmV2LnhtbESPQWsCMRSE74X+h/AKvdWsSousRpGK&#10;tKdaV9Hrc/PcXbt5CZtU479vCoLHYWa+YSazaFpxps43lhX0exkI4tLqhisF283yZQTCB2SNrWVS&#10;cCUPs+njwwRzbS+8pnMRKpEg7HNUUIfgcil9WZNB37OOOHlH2xkMSXaV1B1eEty0cpBlb9Jgw2mh&#10;RkfvNZU/xa9R4Fb8FXfr2LjCHY77U7b5/lgslHp+ivMxiEAx3MO39qdWMHwdwv+ZdATk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qYpnxAAAANwAAAAPAAAAAAAAAAAA&#10;AAAAAKECAABkcnMvZG93bnJldi54bWxQSwUGAAAAAAQABAD5AAAAkgMAAAAA&#10;" strokecolor="#6179aa" strokeweight=".5pt">
                  <v:stroke joinstyle="miter"/>
                </v:line>
                <v:oval id="Elipse 354" o:spid="_x0000_s1029" style="position:absolute;left:4162;top:13947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97OcYA&#10;AADcAAAADwAAAGRycy9kb3ducmV2LnhtbESPQWvCQBSE70L/w/IKvemmVqVEVynB0lwKNpaen9nX&#10;JDT7NmQ3JvHXuwXB4zAz3zCb3WBqcabWVZYVPM8iEMS51RUXCr6P79NXEM4ja6wtk4KRHOy2D5MN&#10;xtr2/EXnzBciQNjFqKD0vomldHlJBt3MNsTB+7WtQR9kW0jdYh/gppbzKFpJgxWHhRIbSkrK/7LO&#10;KEi6w+chO54u6cf+Z4xWo3eXXCv19Di8rUF4Gvw9fGunWsHLcgH/Z8IRkN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197OcYAAADcAAAADwAAAAAAAAAAAAAAAACYAgAAZHJz&#10;L2Rvd25yZXYueG1sUEsFBgAAAAAEAAQA9QAAAIsDAAAAAA==&#10;" fillcolor="#6179aa" stroked="f" strokeweight="1pt">
                  <v:stroke joinstyle="miter"/>
                </v:oval>
                <v:oval id="Elipse 355" o:spid="_x0000_s1030" style="position:absolute;left:4162;top:15904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PeosUA&#10;AADcAAAADwAAAGRycy9kb3ducmV2LnhtbESPQWvCQBSE7wX/w/KE3urGlkiJriJiaS6FNBbPz+wz&#10;CWbfhuyqSX59t1DwOMzMN8xq05tG3KhztWUF81kEgriwuuZSwc/h4+UdhPPIGhvLpGAgB5v15GmF&#10;ibZ3/qZb7ksRIOwSVFB53yZSuqIig25mW+LgnW1n0AfZlVJ3eA9w08jXKFpIgzWHhQpb2lVUXPKr&#10;UbC7Zl9ZfjiN6ef+OESLwbux0Eo9T/vtEoSn3j/C/+1UK3iLY/g7E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E96ixQAAANwAAAAPAAAAAAAAAAAAAAAAAJgCAABkcnMv&#10;ZG93bnJldi54bWxQSwUGAAAAAAQABAD1AAAAigMAAAAA&#10;" fillcolor="#6179aa" stroked="f" strokeweight="1pt">
                  <v:stroke joinstyle="miter"/>
                </v:oval>
                <v:oval id="Elipse 356" o:spid="_x0000_s1031" style="position:absolute;left:4162;top:17861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FA1cUA&#10;AADcAAAADwAAAGRycy9kb3ducmV2LnhtbESPQWvCQBSE7wX/w/IEb81GpaFEVxGxNJeCTUrPz+xr&#10;Epp9G7KrSfz13UKhx2FmvmG2+9G04ka9aywrWEYxCOLS6oYrBR/Fy+MzCOeRNbaWScFEDva72cMW&#10;U20Hfqdb7isRIOxSVFB736VSurImgy6yHXHwvmxv0AfZV1L3OAS4aeUqjhNpsOGwUGNHx5rK7/xq&#10;FByv57dzXlzu2evpc4qTybt7qZVazMfDBoSn0f+H/9qZVrB+SuD3TDg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wUDVxQAAANwAAAAPAAAAAAAAAAAAAAAAAJgCAABkcnMv&#10;ZG93bnJldi54bWxQSwUGAAAAAAQABAD1AAAAigMAAAAA&#10;" fillcolor="#6179aa" stroked="f" strokeweight="1pt">
                  <v:stroke joinstyle="miter"/>
                </v:oval>
                <v:line id="Conector recto 357" o:spid="_x0000_s1032" style="position:absolute;visibility:visible;mso-wrap-style:square" from="71,14125" to="4396,14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KMZMUAAADcAAAADwAAAGRycy9kb3ducmV2LnhtbESPQWsCMRSE7wX/Q3iF3mq2lWpZjVIq&#10;0p5aXYten5vn7trNS9ikGv+9KQgeh5n5hpnMomnFkTrfWFbw1M9AEJdWN1wp+FkvHl9B+ICssbVM&#10;Cs7kYTbt3U0w1/bEKzoWoRIJwj5HBXUILpfSlzUZ9H3riJO3t53BkGRXSd3hKcFNK5+zbCgNNpwW&#10;anT0XlP5W/wZBe6bv+JmFRtXuN1+e8jWy4/5XKmH+/g2BhEohlv42v7UCgYvI/g/k46An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KMZMUAAADcAAAADwAAAAAAAAAA&#10;AAAAAAChAgAAZHJzL2Rvd25yZXYueG1sUEsFBgAAAAAEAAQA+QAAAJMDAAAAAA==&#10;" strokecolor="#6179aa" strokeweight=".5pt">
                  <v:stroke joinstyle="miter"/>
                </v:line>
                <v:line id="Conector recto 358" o:spid="_x0000_s1033" style="position:absolute;visibility:visible;mso-wrap-style:square" from="35,16117" to="4359,16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0YFsIAAADcAAAADwAAAGRycy9kb3ducmV2LnhtbERPz2vCMBS+D/Y/hDfYbaZzKKMaZSii&#10;Jzfboddn82y7NS+hiZr998tB8Pjx/Z7Oo+nEhXrfWlbwOshAEFdWt1wr+C5XL+8gfEDW2FkmBX/k&#10;YT57fJhiru2Vd3QpQi1SCPscFTQhuFxKXzVk0A+sI07cyfYGQ4J9LXWP1xRuOjnMsrE02HJqaNDR&#10;oqHqtzgbBe6Tt3G/i60r3PF0+MnKr/VyqdTzU/yYgAgUw118c2+0grdRWpvOpCMgZ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0YFsIAAADcAAAADwAAAAAAAAAAAAAA&#10;AAChAgAAZHJzL2Rvd25yZXYueG1sUEsFBgAAAAAEAAQA+QAAAJADAAAAAA==&#10;" strokecolor="#6179aa" strokeweight=".5pt">
                  <v:stroke joinstyle="miter"/>
                </v:line>
                <v:line id="Conector recto 359" o:spid="_x0000_s1034" style="position:absolute;visibility:visible;mso-wrap-style:square" from="35,18074" to="4359,18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G9jcUAAADcAAAADwAAAGRycy9kb3ducmV2LnhtbESPQWsCMRSE7wX/Q3iF3mq2lYpdjVIq&#10;0p5aXYten5vn7trNS9ikGv+9KQgeh5n5hpnMomnFkTrfWFbw1M9AEJdWN1wp+FkvHkcgfEDW2Fom&#10;BWfyMJv27iaYa3viFR2LUIkEYZ+jgjoEl0vpy5oM+r51xMnb285gSLKrpO7wlOCmlc9ZNpQGG04L&#10;NTp6r6n8Lf6MAvfNX3Gzio0r3G6/PWTr5cd8rtTDfXwbgwgUwy18bX9qBYOXV/g/k46An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EG9jcUAAADcAAAADwAAAAAAAAAA&#10;AAAAAAChAgAAZHJzL2Rvd25yZXYueG1sUEsFBgAAAAAEAAQA+QAAAJMDAAAAAA==&#10;" strokecolor="#6179aa" strokeweight=".5pt">
                  <v:stroke joinstyle="miter"/>
                </v:line>
              </v:group>
            </w:pict>
          </mc:Fallback>
        </mc:AlternateContent>
      </w:r>
      <w:r w:rsidRPr="006F118F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39296" behindDoc="0" locked="0" layoutInCell="1" allowOverlap="1" wp14:anchorId="66025001" wp14:editId="01C43659">
                <wp:simplePos x="0" y="0"/>
                <wp:positionH relativeFrom="margin">
                  <wp:posOffset>0</wp:posOffset>
                </wp:positionH>
                <wp:positionV relativeFrom="paragraph">
                  <wp:posOffset>-363855</wp:posOffset>
                </wp:positionV>
                <wp:extent cx="3997960" cy="1404620"/>
                <wp:effectExtent l="0" t="0" r="2540" b="0"/>
                <wp:wrapSquare wrapText="bothSides"/>
                <wp:docPr id="3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3B6" w:rsidRPr="00651E4B" w:rsidRDefault="006C4FE9" w:rsidP="002173B6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i/>
                                <w:color w:val="6179AA"/>
                                <w:sz w:val="30"/>
                                <w:szCs w:val="30"/>
                              </w:rPr>
                              <w:t>Bar tender / Auxiliar de chef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66025001" id="_x0000_s1037" type="#_x0000_t202" style="position:absolute;margin-left:0;margin-top:-28.65pt;width:314.8pt;height:110.6pt;z-index:251639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" stroked="f">
                <v:textbox style="mso-fit-shape-to-text:t">
                  <w:txbxContent>
                    <w:p w:rsidR="002173B6" w:rsidRPr="00651E4B" w:rsidRDefault="006C4FE9" w:rsidP="002173B6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i/>
                          <w:color w:val="6179AA"/>
                          <w:sz w:val="30"/>
                          <w:szCs w:val="30"/>
                        </w:rPr>
                        <w:t>Bar tender / Auxiliar de chef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373E" w:rsidRPr="00C9108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5F65985F" wp14:editId="57935C83">
                <wp:simplePos x="0" y="0"/>
                <wp:positionH relativeFrom="margin">
                  <wp:posOffset>76200</wp:posOffset>
                </wp:positionH>
                <wp:positionV relativeFrom="paragraph">
                  <wp:posOffset>971550</wp:posOffset>
                </wp:positionV>
                <wp:extent cx="1838325" cy="492125"/>
                <wp:effectExtent l="0" t="0" r="0" b="3175"/>
                <wp:wrapSquare wrapText="bothSides"/>
                <wp:docPr id="3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083" w:rsidRPr="007E5532" w:rsidRDefault="0065373E" w:rsidP="00C91083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Restaurante f. S</w:t>
                            </w:r>
                            <w:r w:rsidR="00C91083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an ángel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C91083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Mexico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91083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D.F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  <w:r w:rsidR="00C91083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C91083" w:rsidRPr="007E5532" w:rsidRDefault="00C91083" w:rsidP="00C91083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Mayo de 2012 - febrero de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F65985F" id="_x0000_s1038" type="#_x0000_t202" style="position:absolute;margin-left:6pt;margin-top:76.5pt;width:144.75pt;height:38.75pt;z-index:251637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" filled="f" stroked="f">
                <v:textbox>
                  <w:txbxContent>
                    <w:p w:rsidR="00C91083" w:rsidRPr="007E5532" w:rsidRDefault="0065373E" w:rsidP="00C91083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Restaurante f. S</w:t>
                      </w:r>
                      <w:r w:rsidR="00C91083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an ángel</w:t>
                      </w: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    </w:t>
                      </w:r>
                      <w:r w:rsidR="00C91083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Mexico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C91083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D.F</w:t>
                      </w: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  <w:r w:rsidR="00C91083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</w:p>
                    <w:p w:rsidR="00C91083" w:rsidRPr="007E5532" w:rsidRDefault="00C91083" w:rsidP="00C91083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Mayo de 2012 - febrero de 2013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0AE6" w:rsidRPr="006F118F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27008" behindDoc="0" locked="0" layoutInCell="1" allowOverlap="1" wp14:anchorId="4B5102ED" wp14:editId="7DEA292B">
                <wp:simplePos x="0" y="0"/>
                <wp:positionH relativeFrom="margin">
                  <wp:posOffset>239238</wp:posOffset>
                </wp:positionH>
                <wp:positionV relativeFrom="paragraph">
                  <wp:posOffset>2463165</wp:posOffset>
                </wp:positionV>
                <wp:extent cx="5974080" cy="696595"/>
                <wp:effectExtent l="0" t="0" r="0" b="0"/>
                <wp:wrapNone/>
                <wp:docPr id="3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5F62" w:rsidRPr="001F0FEC" w:rsidRDefault="00124249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1F0FEC"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  <w:t>E</w:t>
                            </w:r>
                            <w:r w:rsidR="001E5F62" w:rsidRPr="001F0FEC"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  <w:t>nseñanza</w:t>
                            </w:r>
                            <w:r w:rsidRPr="001F0FEC"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  <w:t xml:space="preserve"> en la preparación de un coctel, nuevas técnicas aplicadas</w:t>
                            </w:r>
                            <w:r w:rsidR="001E5F62" w:rsidRPr="001F0FEC"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54257" w:rsidRPr="001F0FEC" w:rsidRDefault="004C39D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1F0FEC"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  <w:t>Elaboración de hojas de requisición</w:t>
                            </w:r>
                            <w:r w:rsidR="009530C6" w:rsidRPr="001F0FEC"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  <w:t xml:space="preserve"> de cada turno de trabajo.</w:t>
                            </w:r>
                          </w:p>
                          <w:p w:rsidR="006F118F" w:rsidRPr="00C01E2F" w:rsidRDefault="009530C6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Organización de </w:t>
                            </w:r>
                            <w:r w:rsidR="000D55C6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almacén</w:t>
                            </w: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con el sistema de </w:t>
                            </w:r>
                            <w:proofErr w:type="spellStart"/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peps</w:t>
                            </w:r>
                            <w:proofErr w:type="spellEnd"/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ueps</w:t>
                            </w:r>
                            <w:proofErr w:type="spellEnd"/>
                            <w:proofErr w:type="gramStart"/>
                            <w:r w:rsidR="005756BF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.</w:t>
                            </w:r>
                            <w:r w:rsidR="001F0FEC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1F0FEC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sistemas de gestión ….)</w:t>
                            </w: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5102ED" id="_x0000_s1039" type="#_x0000_t202" style="position:absolute;margin-left:18.85pt;margin-top:193.95pt;width:470.4pt;height:54.85pt;z-index:251627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" filled="f" stroked="f">
                <v:textbox>
                  <w:txbxContent>
                    <w:p w:rsidR="001E5F62" w:rsidRPr="001F0FEC" w:rsidRDefault="00124249" w:rsidP="00C54257">
                      <w:pPr>
                        <w:spacing w:after="0"/>
                        <w:jc w:val="both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  <w:r w:rsidRPr="001F0FEC">
                        <w:rPr>
                          <w:i/>
                          <w:color w:val="FF0000"/>
                          <w:sz w:val="24"/>
                          <w:szCs w:val="24"/>
                        </w:rPr>
                        <w:t>E</w:t>
                      </w:r>
                      <w:r w:rsidR="001E5F62" w:rsidRPr="001F0FEC">
                        <w:rPr>
                          <w:i/>
                          <w:color w:val="FF0000"/>
                          <w:sz w:val="24"/>
                          <w:szCs w:val="24"/>
                        </w:rPr>
                        <w:t>nseñanza</w:t>
                      </w:r>
                      <w:r w:rsidRPr="001F0FEC">
                        <w:rPr>
                          <w:i/>
                          <w:color w:val="FF0000"/>
                          <w:sz w:val="24"/>
                          <w:szCs w:val="24"/>
                        </w:rPr>
                        <w:t xml:space="preserve"> en la preparación de un coctel, nuevas técnicas aplicadas</w:t>
                      </w:r>
                      <w:r w:rsidR="001E5F62" w:rsidRPr="001F0FEC">
                        <w:rPr>
                          <w:i/>
                          <w:color w:val="FF0000"/>
                          <w:sz w:val="24"/>
                          <w:szCs w:val="24"/>
                        </w:rPr>
                        <w:t>.</w:t>
                      </w:r>
                    </w:p>
                    <w:p w:rsidR="00C54257" w:rsidRPr="001F0FEC" w:rsidRDefault="004C39D7" w:rsidP="00C54257">
                      <w:pPr>
                        <w:spacing w:after="0"/>
                        <w:jc w:val="both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  <w:r w:rsidRPr="001F0FEC">
                        <w:rPr>
                          <w:i/>
                          <w:color w:val="FF0000"/>
                          <w:sz w:val="24"/>
                          <w:szCs w:val="24"/>
                        </w:rPr>
                        <w:t>Elaboración de hojas de requisición</w:t>
                      </w:r>
                      <w:r w:rsidR="009530C6" w:rsidRPr="001F0FEC">
                        <w:rPr>
                          <w:i/>
                          <w:color w:val="FF0000"/>
                          <w:sz w:val="24"/>
                          <w:szCs w:val="24"/>
                        </w:rPr>
                        <w:t xml:space="preserve"> de cada turno de trabajo.</w:t>
                      </w:r>
                    </w:p>
                    <w:p w:rsidR="006F118F" w:rsidRPr="00C01E2F" w:rsidRDefault="009530C6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Organización de </w:t>
                      </w:r>
                      <w:r w:rsidR="000D55C6">
                        <w:rPr>
                          <w:i/>
                          <w:color w:val="515151"/>
                          <w:sz w:val="24"/>
                          <w:szCs w:val="24"/>
                        </w:rPr>
                        <w:t>almacén</w:t>
                      </w: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con el sistema de </w:t>
                      </w:r>
                      <w:proofErr w:type="spellStart"/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peps</w:t>
                      </w:r>
                      <w:proofErr w:type="spellEnd"/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y </w:t>
                      </w:r>
                      <w:proofErr w:type="spellStart"/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ueps</w:t>
                      </w:r>
                      <w:proofErr w:type="spellEnd"/>
                      <w:r w:rsidR="005756BF">
                        <w:rPr>
                          <w:i/>
                          <w:color w:val="515151"/>
                          <w:sz w:val="24"/>
                          <w:szCs w:val="24"/>
                        </w:rPr>
                        <w:t>.</w:t>
                      </w:r>
                      <w:r w:rsidR="001F0FEC">
                        <w:rPr>
                          <w:i/>
                          <w:color w:val="515151"/>
                          <w:sz w:val="24"/>
                          <w:szCs w:val="24"/>
                        </w:rPr>
                        <w:t>(sistemas de gestión ….)</w:t>
                      </w: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1083" w:rsidRPr="006F118F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25984" behindDoc="0" locked="0" layoutInCell="1" allowOverlap="1" wp14:anchorId="1B3A461E" wp14:editId="25A0AB2A">
                <wp:simplePos x="0" y="0"/>
                <wp:positionH relativeFrom="margin">
                  <wp:posOffset>95250</wp:posOffset>
                </wp:positionH>
                <wp:positionV relativeFrom="paragraph">
                  <wp:posOffset>1569085</wp:posOffset>
                </wp:positionV>
                <wp:extent cx="5974080" cy="657225"/>
                <wp:effectExtent l="0" t="0" r="0" b="0"/>
                <wp:wrapSquare wrapText="bothSides"/>
                <wp:docPr id="3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4A5" w:rsidRDefault="005564A5" w:rsidP="00C54257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5373E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Realice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funciones de servicio de bar</w:t>
                            </w:r>
                            <w:r w:rsidR="00AB643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y cocina,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5373E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además de  elaborar </w:t>
                            </w:r>
                            <w:r w:rsidRPr="00416613">
                              <w:rPr>
                                <w:rFonts w:asciiTheme="majorHAnsi" w:hAnsiTheme="majorHAnsi"/>
                                <w:color w:val="FF0000"/>
                                <w:sz w:val="24"/>
                                <w:szCs w:val="24"/>
                              </w:rPr>
                              <w:t>hojas de requisición para cada turno de servicio, tanto de materia prima como también de utensilios.</w:t>
                            </w:r>
                          </w:p>
                          <w:p w:rsidR="005564A5" w:rsidRDefault="005564A5" w:rsidP="00C54257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C54257" w:rsidRPr="00A637D8" w:rsidRDefault="00C54257" w:rsidP="00C54257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F118F" w:rsidRPr="00A637D8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3A461E" id="_x0000_s1040" type="#_x0000_t202" style="position:absolute;margin-left:7.5pt;margin-top:123.55pt;width:470.4pt;height:51.75pt;z-index:251625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" filled="f" stroked="f">
                <v:textbox>
                  <w:txbxContent>
                    <w:p w:rsidR="005564A5" w:rsidRDefault="005564A5" w:rsidP="00C54257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65373E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Realice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funciones de servicio de bar</w:t>
                      </w:r>
                      <w:r w:rsidR="00AB643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y cocina,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65373E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además de  elaborar </w:t>
                      </w:r>
                      <w:r w:rsidRPr="00416613">
                        <w:rPr>
                          <w:rFonts w:asciiTheme="majorHAnsi" w:hAnsiTheme="majorHAnsi"/>
                          <w:color w:val="FF0000"/>
                          <w:sz w:val="24"/>
                          <w:szCs w:val="24"/>
                        </w:rPr>
                        <w:t>hojas de requisición para cada turno de servicio, tanto de materia prima como también de utensilios.</w:t>
                      </w:r>
                    </w:p>
                    <w:p w:rsidR="005564A5" w:rsidRDefault="005564A5" w:rsidP="00C54257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:rsidR="00C54257" w:rsidRPr="00A637D8" w:rsidRDefault="00C54257" w:rsidP="00C54257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F118F" w:rsidRPr="00A637D8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1083" w:rsidRPr="00C91083">
        <w:rPr>
          <w:noProof/>
          <w:lang w:eastAsia="es-MX"/>
        </w:rPr>
        <w:drawing>
          <wp:anchor distT="0" distB="0" distL="114300" distR="114300" simplePos="0" relativeHeight="251629056" behindDoc="1" locked="0" layoutInCell="1" allowOverlap="1" wp14:anchorId="1FD341ED" wp14:editId="0694E882">
            <wp:simplePos x="0" y="0"/>
            <wp:positionH relativeFrom="column">
              <wp:posOffset>2309495</wp:posOffset>
            </wp:positionH>
            <wp:positionV relativeFrom="paragraph">
              <wp:posOffset>1024255</wp:posOffset>
            </wp:positionV>
            <wp:extent cx="3710305" cy="421640"/>
            <wp:effectExtent l="0" t="0" r="4445" b="0"/>
            <wp:wrapNone/>
            <wp:docPr id="364" name="Imagen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083" w:rsidRPr="006F11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19A87AAD" wp14:editId="6F770235">
                <wp:simplePos x="0" y="0"/>
                <wp:positionH relativeFrom="margin">
                  <wp:posOffset>166370</wp:posOffset>
                </wp:positionH>
                <wp:positionV relativeFrom="paragraph">
                  <wp:posOffset>1018540</wp:posOffset>
                </wp:positionV>
                <wp:extent cx="2198370" cy="412750"/>
                <wp:effectExtent l="0" t="0" r="0" b="6350"/>
                <wp:wrapNone/>
                <wp:docPr id="348" name="Rectángul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13451E2" id="Rectángulo 348" o:spid="_x0000_s1026" style="position:absolute;margin-left:13.1pt;margin-top:80.2pt;width:173.1pt;height:32.5pt;z-index:25162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" fillcolor="#515151" stroked="f" strokeweight="1pt">
                <w10:wrap anchorx="margin"/>
              </v:rect>
            </w:pict>
          </mc:Fallback>
        </mc:AlternateContent>
      </w:r>
      <w:r w:rsidR="002173B6" w:rsidRPr="006F11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39C9068" wp14:editId="685CC803">
                <wp:simplePos x="0" y="0"/>
                <wp:positionH relativeFrom="column">
                  <wp:posOffset>-22225</wp:posOffset>
                </wp:positionH>
                <wp:positionV relativeFrom="paragraph">
                  <wp:posOffset>476250</wp:posOffset>
                </wp:positionV>
                <wp:extent cx="89535" cy="45085"/>
                <wp:effectExtent l="3175" t="0" r="8890" b="8890"/>
                <wp:wrapSquare wrapText="bothSides"/>
                <wp:docPr id="346" name="Triángulo isósceles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CE0EE23" id="Triángulo isósceles 346" o:spid="_x0000_s1026" type="#_x0000_t5" style="position:absolute;margin-left:-1.75pt;margin-top:37.5pt;width:7.05pt;height:3.55pt;rotation:90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" fillcolor="#6179aa" stroked="f" strokeweight="1pt">
                <w10:wrap type="square"/>
              </v:shape>
            </w:pict>
          </mc:Fallback>
        </mc:AlternateContent>
      </w:r>
      <w:r w:rsidR="002173B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A71F9F3" wp14:editId="118EB779">
                <wp:simplePos x="0" y="0"/>
                <wp:positionH relativeFrom="page">
                  <wp:posOffset>0</wp:posOffset>
                </wp:positionH>
                <wp:positionV relativeFrom="paragraph">
                  <wp:posOffset>-914400</wp:posOffset>
                </wp:positionV>
                <wp:extent cx="415636" cy="10674542"/>
                <wp:effectExtent l="0" t="0" r="381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10674542"/>
                        </a:xfrm>
                        <a:prstGeom prst="rect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6F2144F" id="Rectángulo 5" o:spid="_x0000_s1026" style="position:absolute;margin-left:0;margin-top:-1in;width:32.75pt;height:840.5pt;z-index: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" fillcolor="#a98e50" stroked="f" strokeweight="1pt">
                <w10:wrap anchorx="page"/>
              </v:rect>
            </w:pict>
          </mc:Fallback>
        </mc:AlternateContent>
      </w:r>
      <w:r w:rsidR="002173B6">
        <w:br w:type="page"/>
      </w:r>
    </w:p>
    <w:p w:rsidR="00532834" w:rsidRDefault="00532834"/>
    <w:p w:rsidR="00532834" w:rsidRDefault="002173B6">
      <w:r w:rsidRPr="00A24E8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32128" behindDoc="1" locked="0" layoutInCell="1" allowOverlap="1" wp14:anchorId="333700D0" wp14:editId="6026F4D7">
                <wp:simplePos x="0" y="0"/>
                <wp:positionH relativeFrom="margin">
                  <wp:posOffset>33655</wp:posOffset>
                </wp:positionH>
                <wp:positionV relativeFrom="page">
                  <wp:posOffset>1440180</wp:posOffset>
                </wp:positionV>
                <wp:extent cx="3997960" cy="351155"/>
                <wp:effectExtent l="0" t="0" r="2540" b="0"/>
                <wp:wrapSquare wrapText="bothSides"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E8B" w:rsidRPr="009201AF" w:rsidRDefault="000D55C6" w:rsidP="00A24E8B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9201AF">
                              <w:rPr>
                                <w:rFonts w:ascii="Corbel" w:hAnsi="Corbel"/>
                                <w:b/>
                                <w:color w:val="FF0000"/>
                                <w:sz w:val="30"/>
                                <w:szCs w:val="30"/>
                              </w:rPr>
                              <w:t xml:space="preserve">Panadero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333700D0" id="_x0000_s1041" type="#_x0000_t202" style="position:absolute;margin-left:2.65pt;margin-top:113.4pt;width:314.8pt;height:27.65pt;z-index:-2516843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" stroked="f">
                <v:textbox style="mso-fit-shape-to-text:t">
                  <w:txbxContent>
                    <w:p w:rsidR="00A24E8B" w:rsidRPr="009201AF" w:rsidRDefault="000D55C6" w:rsidP="00A24E8B">
                      <w:pPr>
                        <w:spacing w:after="0"/>
                        <w:rPr>
                          <w:rFonts w:ascii="Corbel" w:hAnsi="Corbel"/>
                          <w:i/>
                          <w:color w:val="FF0000"/>
                          <w:sz w:val="30"/>
                          <w:szCs w:val="30"/>
                        </w:rPr>
                      </w:pPr>
                      <w:r w:rsidRPr="009201AF">
                        <w:rPr>
                          <w:rFonts w:ascii="Corbel" w:hAnsi="Corbel"/>
                          <w:b/>
                          <w:color w:val="FF0000"/>
                          <w:sz w:val="30"/>
                          <w:szCs w:val="30"/>
                        </w:rPr>
                        <w:t xml:space="preserve">Panadero 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4A17D5" w:rsidRDefault="001F0FEC">
      <w:r>
        <w:rPr>
          <w:noProof/>
          <w:lang w:eastAsia="es-MX"/>
        </w:rPr>
        <w:drawing>
          <wp:anchor distT="0" distB="0" distL="114300" distR="114300" simplePos="0" relativeHeight="251636224" behindDoc="1" locked="0" layoutInCell="1" allowOverlap="1" wp14:anchorId="1BA7BBB4" wp14:editId="0CD8AFE0">
            <wp:simplePos x="0" y="0"/>
            <wp:positionH relativeFrom="column">
              <wp:posOffset>-1627505</wp:posOffset>
            </wp:positionH>
            <wp:positionV relativeFrom="paragraph">
              <wp:posOffset>276860</wp:posOffset>
            </wp:positionV>
            <wp:extent cx="3710305" cy="421640"/>
            <wp:effectExtent l="0" t="0" r="4445" b="0"/>
            <wp:wrapNone/>
            <wp:docPr id="232" name="Imagen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435" w:rsidRPr="00A24E8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24960" behindDoc="0" locked="0" layoutInCell="1" allowOverlap="1" wp14:anchorId="6FDFE2CA" wp14:editId="7B0C44FB">
                <wp:simplePos x="0" y="0"/>
                <wp:positionH relativeFrom="margin">
                  <wp:posOffset>105410</wp:posOffset>
                </wp:positionH>
                <wp:positionV relativeFrom="paragraph">
                  <wp:posOffset>266700</wp:posOffset>
                </wp:positionV>
                <wp:extent cx="2512060" cy="492125"/>
                <wp:effectExtent l="0" t="0" r="0" b="3175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E8B" w:rsidRPr="007E5532" w:rsidRDefault="00AB6435" w:rsidP="00A24E8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Panificadora la guadalupana </w:t>
                            </w:r>
                          </w:p>
                          <w:p w:rsidR="00A24E8B" w:rsidRPr="007E5532" w:rsidRDefault="00AB6435" w:rsidP="00A24E8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Mayo de 2008 – enero de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FDFE2CA" id="_x0000_s1042" type="#_x0000_t202" style="position:absolute;margin-left:8.3pt;margin-top:21pt;width:197.8pt;height:38.75pt;z-index:251624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" filled="f" stroked="f">
                <v:textbox>
                  <w:txbxContent>
                    <w:p w:rsidR="00A24E8B" w:rsidRPr="007E5532" w:rsidRDefault="00AB6435" w:rsidP="00A24E8B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Panificadora la guadalupana </w:t>
                      </w:r>
                    </w:p>
                    <w:p w:rsidR="00A24E8B" w:rsidRPr="007E5532" w:rsidRDefault="00AB6435" w:rsidP="00A24E8B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Mayo de 2008 – enero de 2013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0F1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0BF5D14" wp14:editId="68628089">
                <wp:simplePos x="0" y="0"/>
                <wp:positionH relativeFrom="page">
                  <wp:align>left</wp:align>
                </wp:positionH>
                <wp:positionV relativeFrom="paragraph">
                  <wp:posOffset>-906716</wp:posOffset>
                </wp:positionV>
                <wp:extent cx="415636" cy="10674542"/>
                <wp:effectExtent l="0" t="0" r="3810" b="0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10674542"/>
                        </a:xfrm>
                        <a:prstGeom prst="rect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AEAFB49" id="Rectángulo 210" o:spid="_x0000_s1026" style="position:absolute;margin-left:0;margin-top:-71.4pt;width:32.75pt;height:840.5pt;z-index:2516300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" fillcolor="#a98e50" stroked="f" strokeweight="1pt">
                <w10:wrap anchorx="page"/>
              </v:rect>
            </w:pict>
          </mc:Fallback>
        </mc:AlternateContent>
      </w:r>
    </w:p>
    <w:p w:rsidR="004A17D5" w:rsidRDefault="001A5A3E">
      <w:r w:rsidRPr="00A24E8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8FAB26D" wp14:editId="549BDB02">
                <wp:simplePos x="0" y="0"/>
                <wp:positionH relativeFrom="margin">
                  <wp:posOffset>419100</wp:posOffset>
                </wp:positionH>
                <wp:positionV relativeFrom="paragraph">
                  <wp:posOffset>1124585</wp:posOffset>
                </wp:positionV>
                <wp:extent cx="4219575" cy="1095375"/>
                <wp:effectExtent l="0" t="0" r="0" b="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257" w:rsidRDefault="005756BF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Llevo a cabo </w:t>
                            </w:r>
                            <w:r w:rsidR="00783039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trabajo experto de preparación de masas</w:t>
                            </w: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5756BF" w:rsidRDefault="005756BF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C</w:t>
                            </w:r>
                            <w:r w:rsidR="006D068A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ontrol </w:t>
                            </w: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de calidad de materias primas y pesadas por C/U.</w:t>
                            </w:r>
                            <w:r w:rsidR="001A5A3E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con el fin de reducir el consumo de los mismos</w:t>
                            </w:r>
                          </w:p>
                          <w:p w:rsidR="005756BF" w:rsidRPr="00C01E2F" w:rsidRDefault="005756BF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La pasta mezclada a mano o a la máquina.</w:t>
                            </w:r>
                          </w:p>
                          <w:p w:rsidR="00215398" w:rsidRPr="00215398" w:rsidRDefault="00215398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8FAB26D" id="_x0000_s1043" type="#_x0000_t202" style="position:absolute;margin-left:33pt;margin-top:88.55pt;width:332.25pt;height:86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" filled="f" stroked="f">
                <v:textbox>
                  <w:txbxContent>
                    <w:p w:rsidR="00C54257" w:rsidRDefault="005756BF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Llevo a cabo </w:t>
                      </w:r>
                      <w:r w:rsidR="00783039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trabajo experto de preparación de masas</w:t>
                      </w: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5756BF" w:rsidRDefault="005756BF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C</w:t>
                      </w:r>
                      <w:r w:rsidR="006D068A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ontrol </w:t>
                      </w: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de calidad de materias primas y pesadas por C/U.</w:t>
                      </w:r>
                      <w:r w:rsidR="001A5A3E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con el fin de reducir el consumo de los mismos</w:t>
                      </w:r>
                    </w:p>
                    <w:p w:rsidR="005756BF" w:rsidRPr="00C01E2F" w:rsidRDefault="005756BF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La pasta mezclada a mano o a la máquina.</w:t>
                      </w:r>
                    </w:p>
                    <w:p w:rsidR="00215398" w:rsidRPr="00215398" w:rsidRDefault="00215398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0FEC" w:rsidRPr="00A24E8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E9EAE8A" wp14:editId="689AC2FD">
                <wp:simplePos x="0" y="0"/>
                <wp:positionH relativeFrom="margin">
                  <wp:posOffset>152907</wp:posOffset>
                </wp:positionH>
                <wp:positionV relativeFrom="paragraph">
                  <wp:posOffset>17780</wp:posOffset>
                </wp:positionV>
                <wp:extent cx="2198370" cy="412750"/>
                <wp:effectExtent l="0" t="0" r="0" b="6350"/>
                <wp:wrapNone/>
                <wp:docPr id="216" name="Rectá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CF46B85" id="Rectángulo 216" o:spid="_x0000_s1026" style="position:absolute;margin-left:12.05pt;margin-top:1.4pt;width:173.1pt;height:32.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" fillcolor="#515151" stroked="f" strokeweight="1pt">
                <w10:wrap anchorx="margin"/>
              </v:rect>
            </w:pict>
          </mc:Fallback>
        </mc:AlternateContent>
      </w:r>
      <w:r w:rsidR="00D052E9" w:rsidRPr="00A24E8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4376278" wp14:editId="2BC9410E">
                <wp:simplePos x="0" y="0"/>
                <wp:positionH relativeFrom="margin">
                  <wp:posOffset>171450</wp:posOffset>
                </wp:positionH>
                <wp:positionV relativeFrom="paragraph">
                  <wp:posOffset>476885</wp:posOffset>
                </wp:positionV>
                <wp:extent cx="5974080" cy="819150"/>
                <wp:effectExtent l="0" t="0" r="0" b="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2E9" w:rsidRPr="00A637D8" w:rsidRDefault="00D052E9" w:rsidP="00A24E8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Mantengo conocimiento básico de los métodos y materiales usados en la producción de panificación incluyendo tiempo y temperatura del horno, (observaciones, sabores, métodos </w:t>
                            </w:r>
                            <w:r w:rsidR="00783039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de mezclado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y manteniendo del equipo de trabajo).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4376278" id="_x0000_s1044" type="#_x0000_t202" style="position:absolute;margin-left:13.5pt;margin-top:37.55pt;width:470.4pt;height:64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" filled="f" stroked="f">
                <v:textbox>
                  <w:txbxContent>
                    <w:p w:rsidR="00D052E9" w:rsidRPr="00A637D8" w:rsidRDefault="00D052E9" w:rsidP="00A24E8B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Mantengo conocimiento básico de los métodos y materiales usados en la producción de panificación incluyendo tiempo y temperatura del horno, (observaciones, sabores, métodos </w:t>
                      </w:r>
                      <w:r w:rsidR="00783039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de mezclado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y manteniendo del equipo de trabajo).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2651" w:rsidRPr="00A24E8B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D1770C" wp14:editId="18D0F3B5">
                <wp:simplePos x="0" y="0"/>
                <wp:positionH relativeFrom="margin">
                  <wp:posOffset>-13335</wp:posOffset>
                </wp:positionH>
                <wp:positionV relativeFrom="paragraph">
                  <wp:posOffset>210932</wp:posOffset>
                </wp:positionV>
                <wp:extent cx="461645" cy="1830705"/>
                <wp:effectExtent l="0" t="0" r="0" b="0"/>
                <wp:wrapNone/>
                <wp:docPr id="220" name="Grupo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45" cy="1830705"/>
                          <a:chOff x="0" y="0"/>
                          <a:chExt cx="462002" cy="1831190"/>
                        </a:xfrm>
                      </wpg:grpSpPr>
                      <wps:wsp>
                        <wps:cNvPr id="221" name="Conector recto 221"/>
                        <wps:cNvCnPr/>
                        <wps:spPr>
                          <a:xfrm>
                            <a:off x="3558" y="0"/>
                            <a:ext cx="0" cy="18071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Conector recto 222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Elipse 223"/>
                        <wps:cNvSpPr/>
                        <wps:spPr>
                          <a:xfrm>
                            <a:off x="416283" y="139472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Elipse 224"/>
                        <wps:cNvSpPr/>
                        <wps:spPr>
                          <a:xfrm>
                            <a:off x="416283" y="159041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Elipse 225"/>
                        <wps:cNvSpPr/>
                        <wps:spPr>
                          <a:xfrm>
                            <a:off x="416283" y="178610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Conector recto 226"/>
                        <wps:cNvCnPr/>
                        <wps:spPr>
                          <a:xfrm>
                            <a:off x="7116" y="1412517"/>
                            <a:ext cx="4324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Conector recto 227"/>
                        <wps:cNvCnPr/>
                        <wps:spPr>
                          <a:xfrm>
                            <a:off x="3558" y="1611764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Conector recto 228"/>
                        <wps:cNvCnPr/>
                        <wps:spPr>
                          <a:xfrm>
                            <a:off x="3558" y="1807453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C1B92D5" id="Grupo 220" o:spid="_x0000_s1026" style="position:absolute;margin-left:-1.05pt;margin-top:16.6pt;width:36.35pt;height:144.15pt;z-index:251660288;mso-position-horizontal-relative:margin" coordsize="4620,18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">
                <v:line id="Conector recto 221" o:spid="_x0000_s1027" style="position:absolute;visibility:visible;mso-wrap-style:square" from="35,0" to="35,18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DNa8QAAADcAAAADwAAAGRycy9kb3ducmV2LnhtbESPQWsCMRSE74X+h/AK3mrWPYisRpGK&#10;2JPWtej1uXnurt28hE2q6b83hUKPw8x8w8wW0XTiRr1vLSsYDTMQxJXVLdcKPg/r1wkIH5A1dpZJ&#10;wQ95WMyfn2ZYaHvnPd3KUIsEYV+ggiYEV0jpq4YM+qF1xMm72N5gSLKvpe7xnuCmk3mWjaXBltNC&#10;g47eGqq+ym+jwO14G4/72LrSnS+na3b42KxWSg1e4nIKIlAM/+G/9rtWkOcj+D2Tjo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0M1rxAAAANwAAAAPAAAAAAAAAAAA&#10;AAAAAKECAABkcnMvZG93bnJldi54bWxQSwUGAAAAAAQABAD5AAAAkgMAAAAA&#10;" strokecolor="#6179aa" strokeweight=".5pt">
                  <v:stroke joinstyle="miter"/>
                </v:line>
                <v:line id="Conector recto 222" o:spid="_x0000_s1028" style="position:absolute;visibility:visible;mso-wrap-style:square" from="0,35" to="1651,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JTHMQAAADcAAAADwAAAGRycy9kb3ducmV2LnhtbESPQWsCMRSE74X+h/AKvdWse5CyGkUU&#10;sSdbV9Hrc/PcXd28hE2q6b9vCgWPw8x8w0xm0XTiRr1vLSsYDjIQxJXVLdcK9rvV2zsIH5A1dpZJ&#10;wQ95mE2fnyZYaHvnLd3KUIsEYV+ggiYEV0jpq4YM+oF1xMk7295gSLKvpe7xnuCmk3mWjaTBltNC&#10;g44WDVXX8tsocJ+8iYdtbF3pTufjJdt9rZdLpV5f4nwMIlAMj/B/+0MryPMc/s6kIyC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AlMcxAAAANwAAAAPAAAAAAAAAAAA&#10;AAAAAKECAABkcnMvZG93bnJldi54bWxQSwUGAAAAAAQABAD5AAAAkgMAAAAA&#10;" strokecolor="#6179aa" strokeweight=".5pt">
                  <v:stroke joinstyle="miter"/>
                </v:line>
                <v:oval id="Elipse 223" o:spid="_x0000_s1029" style="position:absolute;left:4162;top:13947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GfrcUA&#10;AADcAAAADwAAAGRycy9kb3ducmV2LnhtbESPQWuDQBSE74H+h+UVekvWWpBgswkltNRLwWrI+dV9&#10;UYn7VtxNov76bqGQ4zAz3zCb3Wg6caXBtZYVPK8iEMSV1S3XCg7lx3INwnlkjZ1lUjCRg932YbHB&#10;VNsbf9O18LUIEHYpKmi871MpXdWQQbeyPXHwTnYw6IMcaqkHvAW46WQcRYk02HJYaLCnfUPVubgY&#10;BftL/pUX5c+cfb4fpyiZvJsrrdTT4/j2CsLT6O/h/3amFcTxC/ydC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UZ+txQAAANwAAAAPAAAAAAAAAAAAAAAAAJgCAABkcnMv&#10;ZG93bnJldi54bWxQSwUGAAAAAAQABAD1AAAAigMAAAAA&#10;" fillcolor="#6179aa" stroked="f" strokeweight="1pt">
                  <v:stroke joinstyle="miter"/>
                </v:oval>
                <v:oval id="Elipse 224" o:spid="_x0000_s1030" style="position:absolute;left:4162;top:15904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gH2cUA&#10;AADcAAAADwAAAGRycy9kb3ducmV2LnhtbESPQWuDQBSE74H+h+UVekvWSpFgswkltNRLwWrI+dV9&#10;UYn7VtxNov76bqGQ4zAz3zCb3Wg6caXBtZYVPK8iEMSV1S3XCg7lx3INwnlkjZ1lUjCRg932YbHB&#10;VNsbf9O18LUIEHYpKmi871MpXdWQQbeyPXHwTnYw6IMcaqkHvAW46WQcRYk02HJYaLCnfUPVubgY&#10;BftL/pUX5c+cfb4fpyiZvJsrrdTT4/j2CsLT6O/h/3amFcTxC/ydC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uAfZxQAAANwAAAAPAAAAAAAAAAAAAAAAAJgCAABkcnMv&#10;ZG93bnJldi54bWxQSwUGAAAAAAQABAD1AAAAigMAAAAA&#10;" fillcolor="#6179aa" stroked="f" strokeweight="1pt">
                  <v:stroke joinstyle="miter"/>
                </v:oval>
                <v:oval id="Elipse 225" o:spid="_x0000_s1031" style="position:absolute;left:4162;top:17861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SiQsUA&#10;AADcAAAADwAAAGRycy9kb3ducmV2LnhtbESPQWuDQBSE74H+h+UVekvWCpVgswkltNRLwWrI+dV9&#10;UYn7VtxNov76bqGQ4zAz3zCb3Wg6caXBtZYVPK8iEMSV1S3XCg7lx3INwnlkjZ1lUjCRg932YbHB&#10;VNsbf9O18LUIEHYpKmi871MpXdWQQbeyPXHwTnYw6IMcaqkHvAW46WQcRYk02HJYaLCnfUPVubgY&#10;BftL/pUX5c+cfb4fpyiZvJsrrdTT4/j2CsLT6O/h/3amFcTxC/ydC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9KJCxQAAANwAAAAPAAAAAAAAAAAAAAAAAJgCAABkcnMv&#10;ZG93bnJldi54bWxQSwUGAAAAAAQABAD1AAAAigMAAAAA&#10;" fillcolor="#6179aa" stroked="f" strokeweight="1pt">
                  <v:stroke joinstyle="miter"/>
                </v:oval>
                <v:line id="Conector recto 226" o:spid="_x0000_s1032" style="position:absolute;visibility:visible;mso-wrap-style:square" from="71,14125" to="4396,14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lVH8QAAADcAAAADwAAAGRycy9kb3ducmV2LnhtbESPQWsCMRSE7wX/Q3iCt5p1DyJbo4gi&#10;7anWVdrr6+a5u7p5CZtU039vCgWPw8x8w8yX0XTiSr1vLSuYjDMQxJXVLdcKjoft8wyED8gaO8uk&#10;4Jc8LBeDpzkW2t54T9cy1CJB2BeooAnBFVL6qiGDfmwdcfJOtjcYkuxrqXu8JbjpZJ5lU2mw5bTQ&#10;oKN1Q9Wl/DEK3I7f4+c+tq5036evc3b4eN1slBoN4+oFRKAYHuH/9ptWkOdT+DuTjo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VUfxAAAANwAAAAPAAAAAAAAAAAA&#10;AAAAAKECAABkcnMvZG93bnJldi54bWxQSwUGAAAAAAQABAD5AAAAkgMAAAAA&#10;" strokecolor="#6179aa" strokeweight=".5pt">
                  <v:stroke joinstyle="miter"/>
                </v:line>
                <v:line id="Conector recto 227" o:spid="_x0000_s1033" style="position:absolute;visibility:visible;mso-wrap-style:square" from="35,16117" to="4359,16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XwhMQAAADcAAAADwAAAGRycy9kb3ducmV2LnhtbESPQWsCMRSE74X+h/AKvdVs91DLahSp&#10;iD21dRW9PjfP3dXNS9ikGv99UxA8DjPzDTOeRtOJM/W+tazgdZCBIK6sbrlWsFkvXt5B+ICssbNM&#10;Cq7kYTp5fBhjoe2FV3QuQy0ShH2BCpoQXCGlrxoy6AfWESfvYHuDIcm+lrrHS4KbTuZZ9iYNtpwW&#10;GnT00VB1Kn+NAvfNX3G7iq0r3f6wO2brn+V8rtTzU5yNQASK4R6+tT+1gjwfwv+ZdATk5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dfCExAAAANwAAAAPAAAAAAAAAAAA&#10;AAAAAKECAABkcnMvZG93bnJldi54bWxQSwUGAAAAAAQABAD5AAAAkgMAAAAA&#10;" strokecolor="#6179aa" strokeweight=".5pt">
                  <v:stroke joinstyle="miter"/>
                </v:line>
                <v:line id="Conector recto 228" o:spid="_x0000_s1034" style="position:absolute;visibility:visible;mso-wrap-style:square" from="35,18074" to="4359,18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pk9sEAAADcAAAADwAAAGRycy9kb3ducmV2LnhtbERPu27CMBTdK/UfrFuJrTjNgFCKQQhU&#10;lYlHqNr1El+S0Pjaig2Yv8cDEuPReU9m0XTiQr1vLSv4GGYgiCurW64V/Oy/3scgfEDW2FkmBTfy&#10;MJu+vkyw0PbKO7qUoRYphH2BCpoQXCGlrxoy6IfWESfuaHuDIcG+lrrHawo3ncyzbCQNtpwaGnS0&#10;aKj6L89GgdvwOv7uYutKdzj+nbL99nu5VGrwFuefIALF8BQ/3CutIM/T2nQmHQE5v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6mT2wQAAANwAAAAPAAAAAAAAAAAAAAAA&#10;AKECAABkcnMvZG93bnJldi54bWxQSwUGAAAAAAQABAD5AAAAjwMAAAAA&#10;" strokecolor="#6179aa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6A1130" w:rsidRDefault="00197778">
      <w:r w:rsidRPr="00193CE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10D3245" wp14:editId="224E6639">
                <wp:simplePos x="0" y="0"/>
                <wp:positionH relativeFrom="column">
                  <wp:posOffset>958215</wp:posOffset>
                </wp:positionH>
                <wp:positionV relativeFrom="paragraph">
                  <wp:posOffset>7633335</wp:posOffset>
                </wp:positionV>
                <wp:extent cx="89535" cy="45085"/>
                <wp:effectExtent l="3175" t="0" r="8890" b="8890"/>
                <wp:wrapNone/>
                <wp:docPr id="262" name="Triángulo isóscele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62" o:spid="_x0000_s1026" type="#_x0000_t5" style="position:absolute;margin-left:75.45pt;margin-top:601.05pt;width:7.05pt;height:3.55pt;rotation:90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" fillcolor="#a98e50" stroked="f" strokeweight="1pt"/>
            </w:pict>
          </mc:Fallback>
        </mc:AlternateContent>
      </w:r>
      <w:r w:rsidR="00783039" w:rsidRPr="00A24E8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1FA7AE3D" wp14:editId="7ED4229D">
                <wp:simplePos x="0" y="0"/>
                <wp:positionH relativeFrom="margin">
                  <wp:posOffset>2171700</wp:posOffset>
                </wp:positionH>
                <wp:positionV relativeFrom="paragraph">
                  <wp:posOffset>4896485</wp:posOffset>
                </wp:positionV>
                <wp:extent cx="1950720" cy="1247775"/>
                <wp:effectExtent l="0" t="0" r="0" b="0"/>
                <wp:wrapSquare wrapText="bothSides"/>
                <wp:docPr id="2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760" w:rsidRDefault="00BE4760" w:rsidP="00BE4760">
                            <w:pPr>
                              <w:spacing w:before="120"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  <w:p w:rsidR="00783039" w:rsidRDefault="00783039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Barman.</w:t>
                            </w:r>
                          </w:p>
                          <w:p w:rsidR="00783039" w:rsidRDefault="00783039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Artemukimono</w:t>
                            </w:r>
                            <w:proofErr w:type="spellEnd"/>
                            <w:r w:rsidR="000014B7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E4760" w:rsidRPr="00BE4760" w:rsidRDefault="00783039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Cocina típica mexicana</w:t>
                            </w:r>
                            <w:r w:rsidR="000014B7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E8DE3A2" id="_x0000_s1045" type="#_x0000_t202" style="position:absolute;margin-left:171pt;margin-top:385.55pt;width:153.6pt;height:98.2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" filled="f" stroked="f">
                <v:textbox>
                  <w:txbxContent>
                    <w:p w:rsidR="00BE4760" w:rsidRDefault="00BE4760" w:rsidP="00BE4760">
                      <w:pPr>
                        <w:spacing w:before="120"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  <w:p w:rsidR="00783039" w:rsidRDefault="00783039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Barman.</w:t>
                      </w:r>
                    </w:p>
                    <w:p w:rsidR="00783039" w:rsidRDefault="00783039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Artemukimono</w:t>
                      </w:r>
                      <w:proofErr w:type="spellEnd"/>
                      <w:r w:rsidR="000014B7">
                        <w:rPr>
                          <w:i/>
                          <w:color w:val="515151"/>
                          <w:sz w:val="24"/>
                          <w:szCs w:val="24"/>
                        </w:rPr>
                        <w:t>.</w:t>
                      </w:r>
                    </w:p>
                    <w:p w:rsidR="00BE4760" w:rsidRPr="00BE4760" w:rsidRDefault="00783039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Cocina típica mexicana</w:t>
                      </w:r>
                      <w:r w:rsidR="000014B7">
                        <w:rPr>
                          <w:i/>
                          <w:color w:val="51515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4257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2B40D3AD" wp14:editId="71056A63">
                <wp:simplePos x="0" y="0"/>
                <wp:positionH relativeFrom="column">
                  <wp:posOffset>-25879</wp:posOffset>
                </wp:positionH>
                <wp:positionV relativeFrom="paragraph">
                  <wp:posOffset>6355511</wp:posOffset>
                </wp:positionV>
                <wp:extent cx="6100852" cy="312528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528"/>
                          <a:chOff x="0" y="0"/>
                          <a:chExt cx="6100852" cy="312528"/>
                        </a:xfrm>
                      </wpg:grpSpPr>
                      <wps:wsp>
                        <wps:cNvPr id="246" name="Rectángulo 246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Imagen 248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" name="Imagen 249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" name="Imagen 250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1004" y="69012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694B1A8" id="Group 4" o:spid="_x0000_s1026" style="position:absolute;margin-left:-2.05pt;margin-top:500.45pt;width:480.4pt;height:24.6pt;z-index:251665920" coordsize="61008,3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">
                <v:rect id="Rectángulo 246" o:spid="_x0000_s1027" style="position:absolute;left:3105;width:54781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wSqsQA&#10;AADcAAAADwAAAGRycy9kb3ducmV2LnhtbESPQYvCMBSE74L/ITzBm6YWKW41iiwsuujFuhdvz+bZ&#10;FpuX0kTb/fdGWNjjMDPfMKtNb2rxpNZVlhXMphEI4tzqigsFP+evyQKE88gaa8uk4JccbNbDwQpT&#10;bTs+0TPzhQgQdikqKL1vUildXpJBN7UNcfButjXog2wLqVvsAtzUMo6iRBqsOCyU2NBnSfk9exgF&#10;9e5jfpgl7trFx8MRH7tL4qJvpcajfrsE4an3/+G/9l4riOcJvM+EI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sEqrEAAAA3AAAAA8AAAAAAAAAAAAAAAAAmAIAAGRycy9k&#10;b3ducmV2LnhtbFBLBQYAAAAABAAEAPUAAACJAwAAAAA=&#10;" fillcolor="#a98e50" stroked="f" strokeweight="1pt"/>
                <v:shape id="Imagen 248" o:spid="_x0000_s1028" type="#_x0000_t75" style="position:absolute;top:172;width:2952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cPsC/AAAA3AAAAA8AAABkcnMvZG93bnJldi54bWxET8uKwjAU3Q/4D+EK7sZUHXxU0yKCoEud&#10;wfW1ubbF5iY00da/N4sBl4fz3uS9acSTWl9bVjAZJyCIC6trLhX8/e6/lyB8QNbYWCYFL/KQZ4Ov&#10;Dabadnyi5zmUIoawT1FBFYJLpfRFRQb92DriyN1sazBE2JZSt9jFcNPIaZLMpcGaY0OFjnYVFffz&#10;wyiYr66XcrFfuoWTznfH23EmC6fUaNhv1yAC9eEj/ncftILpT1wbz8QjILM3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2HD7AvwAAANwAAAAPAAAAAAAAAAAAAAAAAJ8CAABk&#10;cnMvZG93bnJldi54bWxQSwUGAAAAAAQABAD3AAAAiwMAAAAA&#10;">
                  <v:imagedata r:id="rId21" o:title=""/>
                  <v:path arrowok="t"/>
                </v:shape>
                <v:shape id="Imagen 249" o:spid="_x0000_s1029" type="#_x0000_t75" style="position:absolute;left:58055;width:2953;height:2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Qm1vDAAAA3AAAAA8AAABkcnMvZG93bnJldi54bWxEj81qwzAQhO+FvIPYQG+NHDfEjmslhECg&#10;OTYtPW+t9Q+1VsJSbPfto0Khx2FmvmHKw2x6MdLgO8sK1qsEBHFldceNgo/381MOwgdkjb1lUvBD&#10;Hg77xUOJhbYTv9F4DY2IEPYFKmhDcIWUvmrJoF9ZRxy92g4GQ5RDI/WAU4SbXqZJspUGO44LLTo6&#10;tVR9X29GwXb39dlk59xlTjo/XerLs6ycUo/L+fgCItAc/sN/7VetIN3s4PdMPAJyf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VCbW8MAAADcAAAADwAAAAAAAAAAAAAAAACf&#10;AgAAZHJzL2Rvd25yZXYueG1sUEsFBgAAAAAEAAQA9wAAAI8DAAAAAA==&#10;">
                  <v:imagedata r:id="rId21" o:title=""/>
                  <v:path arrowok="t"/>
                </v:shape>
                <v:shape id="Imagen 250" o:spid="_x0000_s1030" type="#_x0000_t75" style="position:absolute;left:30710;top:690;width:1809;height: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yU1fCAAAA3AAAAA8AAABkcnMvZG93bnJldi54bWxET02LwjAQvQv+hzCCN00trkrXKFIVZA+C&#10;dQ+7t6EZ22IzKU3Urr/eHBY8Pt73ct2ZWtypdZVlBZNxBII4t7riQsH3eT9agHAeWWNtmRT8kYP1&#10;qt9bYqLtg090z3whQgi7BBWU3jeJlC4vyaAb24Y4cBfbGvQBtoXULT5CuKllHEUzabDi0FBiQ2lJ&#10;+TW7GQXNbJH/fh2OVD3n2/05vVja/UyVGg66zScIT51/i//dB60g/gjzw5lwBOTq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MlNXwgAAANwAAAAPAAAAAAAAAAAAAAAAAJ8C&#10;AABkcnMvZG93bnJldi54bWxQSwUGAAAAAAQABAD3AAAAjgMAAAAA&#10;">
                  <v:imagedata r:id="rId22" o:title=""/>
                  <v:path arrowok="t"/>
                </v:shape>
              </v:group>
            </w:pict>
          </mc:Fallback>
        </mc:AlternateContent>
      </w:r>
      <w:r w:rsidR="00C54257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77CF504C" wp14:editId="67486905">
                <wp:simplePos x="0" y="0"/>
                <wp:positionH relativeFrom="column">
                  <wp:posOffset>-25879</wp:posOffset>
                </wp:positionH>
                <wp:positionV relativeFrom="paragraph">
                  <wp:posOffset>4414568</wp:posOffset>
                </wp:positionV>
                <wp:extent cx="6100852" cy="31242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420"/>
                          <a:chOff x="0" y="0"/>
                          <a:chExt cx="6100852" cy="312420"/>
                        </a:xfrm>
                      </wpg:grpSpPr>
                      <wps:wsp>
                        <wps:cNvPr id="211" name="Rectángulo 211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" name="Imagen 22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Imagen 23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Imagen 23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68151" y="51758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0FFCF6F" id="Group 3" o:spid="_x0000_s1026" style="position:absolute;margin-left:-2.05pt;margin-top:347.6pt;width:480.4pt;height:24.6pt;z-index:251655680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">
                <v:rect id="Rectángulo 211" o:spid="_x0000_s1027" style="position:absolute;left:3105;width:54781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cHwsQA&#10;AADcAAAADwAAAGRycy9kb3ducmV2LnhtbESPT4vCMBTE7wt+h/AEb2vaHmSpRlFR8CTY9c/12Tzb&#10;YvNSm6jVT79ZWNjjMDO/YSazztTiQa2rLCuIhxEI4tzqigsF++/15xcI55E11pZJwYsczKa9jwmm&#10;2j55R4/MFyJA2KWooPS+SaV0eUkG3dA2xMG72NagD7ItpG7xGeCmlkkUjaTBisNCiQ0tS8qv2d0o&#10;WOxvyfa4jt7nXbY4rOQJr/Z8U2rQ7+ZjEJ46/x/+a2+0giSO4fdMOAJy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3B8LEAAAA3AAAAA8AAAAAAAAAAAAAAAAAmAIAAGRycy9k&#10;b3ducmV2LnhtbFBLBQYAAAAABAAEAPUAAACJAwAAAAA=&#10;" fillcolor="#6179aa" stroked="f" strokeweight="1pt"/>
                <v:shape id="Imagen 229" o:spid="_x0000_s1028" type="#_x0000_t75" style="position:absolute;width:2952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rFkfFAAAA3AAAAA8AAABkcnMvZG93bnJldi54bWxEj0FrwkAUhO+F/oflFbzVTaNIm7qKChYP&#10;Xhob6PGRfc2GZt+G3dWk/94VhB6HmfmGWa5H24kL+dA6VvAyzUAQ10633Cj4Ou2fX0GEiKyxc0wK&#10;/ijAevX4sMRCu4E/6VLGRiQIhwIVmBj7QspQG7IYpq4nTt6P8xZjkr6R2uOQ4LaTeZYtpMWW04LB&#10;nnaG6t/ybBXMK/xohnwht9+bauaP533Wm0qpydO4eQcRaYz/4Xv7oBXk+RvczqQjIF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6xZHxQAAANwAAAAPAAAAAAAAAAAAAAAA&#10;AJ8CAABkcnMvZG93bnJldi54bWxQSwUGAAAAAAQABAD3AAAAkQMAAAAA&#10;">
                  <v:imagedata r:id="rId17" o:title=""/>
                  <v:path arrowok="t"/>
                </v:shape>
                <v:shape id="Imagen 230" o:spid="_x0000_s1029" type="#_x0000_t75" style="position:absolute;left:58055;width:2953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IKQfBAAAA3AAAAA8AAABkcnMvZG93bnJldi54bWxET89rwjAUvg/8H8ITvM3UOkSqUVRQPOwy&#10;t4LHR/Nsis1LSaKt//1yGOz48f1ebwfbiif50DhWMJtmIIgrpxuuFfx8H9+XIEJE1tg6JgUvCrDd&#10;jN7WWGjX8xc9L7EWKYRDgQpMjF0hZagMWQxT1xEn7ua8xZigr6X22Kdw28o8yxbSYsOpwWBHB0PV&#10;/fKwCj5KPNV9vpD7666c+8/HMetMqdRkPOxWICIN8V/85z5rBfk8zU9n0hGQm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AIKQfBAAAA3AAAAA8AAAAAAAAAAAAAAAAAnwIA&#10;AGRycy9kb3ducmV2LnhtbFBLBQYAAAAABAAEAPcAAACNAwAAAAA=&#10;">
                  <v:imagedata r:id="rId17" o:title=""/>
                  <v:path arrowok="t"/>
                </v:shape>
                <v:shape id="Imagen 231" o:spid="_x0000_s1030" type="#_x0000_t75" style="position:absolute;left:39681;top:517;width:1810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5QHbDAAAA3AAAAA8AAABkcnMvZG93bnJldi54bWxEj82LwjAUxO/C/g/hLXjT1A9WqUYpLoJ4&#10;8+Pg8dk822rzUpKs1v/eCMIeh5n5DTNftqYWd3K+sqxg0E9AEOdWV1woOB7WvSkIH5A11pZJwZM8&#10;LBdfnTmm2j54R/d9KESEsE9RQRlCk0rp85IM+r5tiKN3sc5giNIVUjt8RLip5TBJfqTBiuNCiQ2t&#10;Sspv+z+j4MLZarzNs3o6Mdno11zPp93aKdX9brMZiEBt+A9/2hutYDgawPtMPAJy8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XlAdsMAAADcAAAADwAAAAAAAAAAAAAAAACf&#10;AgAAZHJzL2Rvd25yZXYueG1sUEsFBgAAAAAEAAQA9wAAAI8DAAAAAA==&#10;">
                  <v:imagedata r:id="rId18" o:title=""/>
                  <v:path arrowok="t"/>
                </v:shape>
              </v:group>
            </w:pict>
          </mc:Fallback>
        </mc:AlternateContent>
      </w:r>
      <w:r w:rsidR="00C54257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FF1D6EE" wp14:editId="5BCF5ACD">
                <wp:simplePos x="0" y="0"/>
                <wp:positionH relativeFrom="column">
                  <wp:posOffset>-25879</wp:posOffset>
                </wp:positionH>
                <wp:positionV relativeFrom="paragraph">
                  <wp:posOffset>2163074</wp:posOffset>
                </wp:positionV>
                <wp:extent cx="6092226" cy="31242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2226" cy="312420"/>
                          <a:chOff x="0" y="0"/>
                          <a:chExt cx="6092226" cy="312420"/>
                        </a:xfrm>
                      </wpg:grpSpPr>
                      <wps:wsp>
                        <wps:cNvPr id="235" name="Rectángulo 235"/>
                        <wps:cNvSpPr/>
                        <wps:spPr>
                          <a:xfrm>
                            <a:off x="301924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Imagen 23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626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" name="Imagen 23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96951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Imagen 238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4075" y="69011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3B5C0B7F" id="Group 2" o:spid="_x0000_s1026" style="position:absolute;margin-left:-2.05pt;margin-top:170.3pt;width:479.7pt;height:24.6pt;z-index:251657728" coordsize="60922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">
                <v:rect id="Rectángulo 235" o:spid="_x0000_s1027" style="position:absolute;left:3019;width:54781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j/oMUA&#10;AADcAAAADwAAAGRycy9kb3ducmV2LnhtbESPQWvCQBSE7wX/w/IEb3Vj1GDTbEQKRYteql68vWZf&#10;k2D2bciuJv333YLQ4zAz3zDZejCNuFPnassKZtMIBHFhdc2lgvPp/XkFwnlkjY1lUvBDDtb56CnD&#10;VNueP+l+9KUIEHYpKqi8b1MpXVGRQTe1LXHwvm1n0AfZlVJ32Ae4aWQcRYk0WHNYqLClt4qK6/Fm&#10;FDTbl8V+lrivPj7sD3jbXhIXfSg1GQ+bVxCeBv8ffrR3WkE8X8LfmXA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OP+gxQAAANwAAAAPAAAAAAAAAAAAAAAAAJgCAABkcnMv&#10;ZG93bnJldi54bWxQSwUGAAAAAAQABAD1AAAAigMAAAAA&#10;" fillcolor="#a98e50" stroked="f" strokeweight="1pt"/>
                <v:shape id="Imagen 236" o:spid="_x0000_s1028" type="#_x0000_t75" style="position:absolute;top:86;width:2952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JfFTCAAAA3AAAAA8AAABkcnMvZG93bnJldi54bWxEj09rwkAUxO8Fv8PyhN7qRgNRY1YRQajH&#10;WvH8zL78wezbJbtN0m/fLRR6HGbmN0xxmEwnBup9a1nBcpGAIC6tbrlWcPs8v21A+ICssbNMCr7J&#10;w2E/eykw13bkDxquoRYRwj5HBU0ILpfSlw0Z9AvriKNX2d5giLKvpe5xjHDTyVWSZNJgy3GhQUen&#10;hsrn9csoyLaPe70+b9zaSefHS3VJZemUep1Pxx2IQFP4D/+137WCVZrB75l4BOT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yXxUwgAAANwAAAAPAAAAAAAAAAAAAAAAAJ8C&#10;AABkcnMvZG93bnJldi54bWxQSwUGAAAAAAQABAD3AAAAjgMAAAAA&#10;">
                  <v:imagedata r:id="rId21" o:title=""/>
                  <v:path arrowok="t"/>
                </v:shape>
                <v:shape id="Imagen 237" o:spid="_x0000_s1029" type="#_x0000_t75" style="position:absolute;left:57969;width:2953;height:2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+F2c/CAAAA3AAAAA8AAABkcnMvZG93bnJldi54bWxEj0+LwjAUxO/CfofwFrxpqoJ1u6ZlWRD0&#10;6B/2/LZ5tsXmJTTR1m9vBMHjMDO/YdbFYFpxo843lhXMpgkI4tLqhisFp+NmsgLhA7LG1jIpuJOH&#10;Iv8YrTHTtuc93Q6hEhHCPkMFdQguk9KXNRn0U+uIo3e2ncEQZVdJ3WEf4aaV8yRZSoMNx4UaHf3W&#10;VF4OV6Ng+fX/V6WblUuddL7fnXcLWTqlxp/DzzeIQEN4h1/trVYwX6TwPBOPgMw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hdnPwgAAANwAAAAPAAAAAAAAAAAAAAAAAJ8C&#10;AABkcnMvZG93bnJldi54bWxQSwUGAAAAAAQABAD3AAAAjgMAAAAA&#10;">
                  <v:imagedata r:id="rId21" o:title=""/>
                  <v:path arrowok="t"/>
                </v:shape>
                <v:shape id="Imagen 238" o:spid="_x0000_s1030" type="#_x0000_t75" style="position:absolute;left:19840;top:690;width:1810;height: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buvHCAAAA3AAAAA8AAABkcnMvZG93bnJldi54bWxET02LwjAQvQv+hzCCN02ti0rXKFIVZA+C&#10;dQ+7t6EZ22IzKU3Urr/eHBY8Pt73ct2ZWtypdZVlBZNxBII4t7riQsH3eT9agHAeWWNtmRT8kYP1&#10;qt9bYqLtg090z3whQgi7BBWU3jeJlC4vyaAb24Y4cBfbGvQBtoXULT5CuKllHEUzabDi0FBiQ2lJ&#10;+TW7GQXNbJH/fh2OVD3n2/05vVja/XwoNRx0m08Qnjr/Fv+7D1pBPA1rw5lwBOTq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m7rxwgAAANwAAAAPAAAAAAAAAAAAAAAAAJ8C&#10;AABkcnMvZG93bnJldi54bWxQSwUGAAAAAAQABAD3AAAAjgMAAAAA&#10;">
                  <v:imagedata r:id="rId22" o:title=""/>
                  <v:path arrowok="t"/>
                </v:shape>
              </v:group>
            </w:pict>
          </mc:Fallback>
        </mc:AlternateContent>
      </w:r>
      <w:r w:rsidR="00193CE6" w:rsidRPr="00193CE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CDB4B5B" wp14:editId="43E6B694">
                <wp:simplePos x="0" y="0"/>
                <wp:positionH relativeFrom="column">
                  <wp:posOffset>2103120</wp:posOffset>
                </wp:positionH>
                <wp:positionV relativeFrom="paragraph">
                  <wp:posOffset>5706110</wp:posOffset>
                </wp:positionV>
                <wp:extent cx="89535" cy="45085"/>
                <wp:effectExtent l="3175" t="0" r="8890" b="8890"/>
                <wp:wrapNone/>
                <wp:docPr id="269" name="Triángulo isósceles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6DEC2F4" id="Triángulo isósceles 269" o:spid="_x0000_s1026" type="#_x0000_t5" style="position:absolute;margin-left:165.6pt;margin-top:449.3pt;width:7.05pt;height:3.55pt;rotation:9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" fillcolor="#6179aa" stroked="f" strokeweight="1pt"/>
            </w:pict>
          </mc:Fallback>
        </mc:AlternateContent>
      </w:r>
      <w:r w:rsidR="00193CE6" w:rsidRPr="00193CE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4F7216A" wp14:editId="17C9843A">
                <wp:simplePos x="0" y="0"/>
                <wp:positionH relativeFrom="column">
                  <wp:posOffset>2106295</wp:posOffset>
                </wp:positionH>
                <wp:positionV relativeFrom="paragraph">
                  <wp:posOffset>5509260</wp:posOffset>
                </wp:positionV>
                <wp:extent cx="89535" cy="45085"/>
                <wp:effectExtent l="3175" t="0" r="8890" b="8890"/>
                <wp:wrapNone/>
                <wp:docPr id="268" name="Triángulo isósceles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219399" id="Triángulo isósceles 268" o:spid="_x0000_s1026" type="#_x0000_t5" style="position:absolute;margin-left:165.85pt;margin-top:433.8pt;width:7.05pt;height:3.55pt;rotation:90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Lm2sA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" fillcolor="#6179aa" stroked="f" strokeweight="1pt"/>
            </w:pict>
          </mc:Fallback>
        </mc:AlternateContent>
      </w:r>
      <w:r w:rsidR="00193CE6" w:rsidRPr="00193CE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8E258B3" wp14:editId="0E718447">
                <wp:simplePos x="0" y="0"/>
                <wp:positionH relativeFrom="column">
                  <wp:posOffset>2105878</wp:posOffset>
                </wp:positionH>
                <wp:positionV relativeFrom="paragraph">
                  <wp:posOffset>5310505</wp:posOffset>
                </wp:positionV>
                <wp:extent cx="89535" cy="45085"/>
                <wp:effectExtent l="3175" t="0" r="8890" b="8890"/>
                <wp:wrapNone/>
                <wp:docPr id="267" name="Triángulo isóscele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D17227" id="Triángulo isósceles 267" o:spid="_x0000_s1026" type="#_x0000_t5" style="position:absolute;margin-left:165.8pt;margin-top:418.15pt;width:7.05pt;height:3.55pt;rotation:9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cosQ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" fillcolor="#6179aa" stroked="f" strokeweight="1pt"/>
            </w:pict>
          </mc:Fallback>
        </mc:AlternateContent>
      </w:r>
      <w:r w:rsidR="00193CE6" w:rsidRPr="00A24E8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3EC4294" wp14:editId="09C2F6BE">
                <wp:simplePos x="0" y="0"/>
                <wp:positionH relativeFrom="column">
                  <wp:posOffset>32802</wp:posOffset>
                </wp:positionH>
                <wp:positionV relativeFrom="paragraph">
                  <wp:posOffset>5725160</wp:posOffset>
                </wp:positionV>
                <wp:extent cx="89535" cy="45085"/>
                <wp:effectExtent l="3175" t="0" r="8890" b="8890"/>
                <wp:wrapNone/>
                <wp:docPr id="266" name="Triángulo isóscele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74A0CD" id="Triángulo isósceles 266" o:spid="_x0000_s1026" type="#_x0000_t5" style="position:absolute;margin-left:2.6pt;margin-top:450.8pt;width:7.05pt;height:3.55pt;rotation:90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" fillcolor="#6179aa" stroked="f" strokeweight="1pt"/>
            </w:pict>
          </mc:Fallback>
        </mc:AlternateContent>
      </w:r>
      <w:r w:rsidR="00193CE6" w:rsidRPr="00A24E8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7809BBC" wp14:editId="3BE3446D">
                <wp:simplePos x="0" y="0"/>
                <wp:positionH relativeFrom="column">
                  <wp:posOffset>35977</wp:posOffset>
                </wp:positionH>
                <wp:positionV relativeFrom="paragraph">
                  <wp:posOffset>5528310</wp:posOffset>
                </wp:positionV>
                <wp:extent cx="89535" cy="45085"/>
                <wp:effectExtent l="3175" t="0" r="8890" b="8890"/>
                <wp:wrapNone/>
                <wp:docPr id="265" name="Triángulo isósceles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767CB64" id="Triángulo isósceles 265" o:spid="_x0000_s1026" type="#_x0000_t5" style="position:absolute;margin-left:2.85pt;margin-top:435.3pt;width:7.05pt;height:3.55pt;rotation:9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" fillcolor="#6179aa" stroked="f" strokeweight="1pt"/>
            </w:pict>
          </mc:Fallback>
        </mc:AlternateContent>
      </w:r>
      <w:r w:rsidR="00193CE6" w:rsidRPr="00A24E8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8C4EE3B" wp14:editId="55F3FEBC">
                <wp:simplePos x="0" y="0"/>
                <wp:positionH relativeFrom="column">
                  <wp:posOffset>34925</wp:posOffset>
                </wp:positionH>
                <wp:positionV relativeFrom="paragraph">
                  <wp:posOffset>5329773</wp:posOffset>
                </wp:positionV>
                <wp:extent cx="89535" cy="45085"/>
                <wp:effectExtent l="3175" t="0" r="8890" b="8890"/>
                <wp:wrapNone/>
                <wp:docPr id="264" name="Triángulo isóscele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560779E" id="Triángulo isósceles 264" o:spid="_x0000_s1026" type="#_x0000_t5" style="position:absolute;margin-left:2.75pt;margin-top:419.65pt;width:7.05pt;height:3.55pt;rotation:9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ssEsA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" fillcolor="#6179aa" stroked="f" strokeweight="1pt"/>
            </w:pict>
          </mc:Fallback>
        </mc:AlternateContent>
      </w:r>
      <w:r w:rsidR="00193CE6" w:rsidRPr="00193CE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C806012" wp14:editId="33F249FD">
                <wp:simplePos x="0" y="0"/>
                <wp:positionH relativeFrom="column">
                  <wp:posOffset>36195</wp:posOffset>
                </wp:positionH>
                <wp:positionV relativeFrom="paragraph">
                  <wp:posOffset>7489190</wp:posOffset>
                </wp:positionV>
                <wp:extent cx="89535" cy="45085"/>
                <wp:effectExtent l="3175" t="0" r="8890" b="8890"/>
                <wp:wrapNone/>
                <wp:docPr id="261" name="Triángulo isósceles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ángulo isósceles 261" o:spid="_x0000_s1026" type="#_x0000_t5" style="position:absolute;margin-left:2.85pt;margin-top:589.7pt;width:7.05pt;height:3.55pt;rotation:9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" fillcolor="#a98e50" stroked="f" strokeweight="1pt"/>
            </w:pict>
          </mc:Fallback>
        </mc:AlternateContent>
      </w:r>
      <w:r w:rsidR="00193CE6" w:rsidRPr="002D21D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857FD98" wp14:editId="32A86EDC">
                <wp:simplePos x="0" y="0"/>
                <wp:positionH relativeFrom="column">
                  <wp:posOffset>36195</wp:posOffset>
                </wp:positionH>
                <wp:positionV relativeFrom="paragraph">
                  <wp:posOffset>7243663</wp:posOffset>
                </wp:positionV>
                <wp:extent cx="89535" cy="45085"/>
                <wp:effectExtent l="3175" t="0" r="8890" b="8890"/>
                <wp:wrapNone/>
                <wp:docPr id="260" name="Triángulo isóscele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089BA59" id="Triángulo isósceles 260" o:spid="_x0000_s1026" type="#_x0000_t5" style="position:absolute;margin-left:2.85pt;margin-top:570.35pt;width:7.05pt;height:3.55pt;rotation:9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" fillcolor="#a98e50" stroked="f" strokeweight="1pt"/>
            </w:pict>
          </mc:Fallback>
        </mc:AlternateContent>
      </w:r>
      <w:r w:rsidR="00193CE6" w:rsidRPr="002D21D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2B1C212" wp14:editId="786EDF56">
                <wp:simplePos x="0" y="0"/>
                <wp:positionH relativeFrom="column">
                  <wp:posOffset>38318</wp:posOffset>
                </wp:positionH>
                <wp:positionV relativeFrom="paragraph">
                  <wp:posOffset>7009765</wp:posOffset>
                </wp:positionV>
                <wp:extent cx="89535" cy="45085"/>
                <wp:effectExtent l="3175" t="0" r="8890" b="8890"/>
                <wp:wrapNone/>
                <wp:docPr id="258" name="Triángulo isóscele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9424164" id="Triángulo isósceles 258" o:spid="_x0000_s1026" type="#_x0000_t5" style="position:absolute;margin-left:3pt;margin-top:551.95pt;width:7.05pt;height:3.55pt;rotation:9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" fillcolor="#a98e50" stroked="f" strokeweight="1pt"/>
            </w:pict>
          </mc:Fallback>
        </mc:AlternateContent>
      </w:r>
      <w:r w:rsidR="00560D1F" w:rsidRPr="00A24E8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507AEC4A" wp14:editId="16C7C201">
                <wp:simplePos x="0" y="0"/>
                <wp:positionH relativeFrom="margin">
                  <wp:posOffset>70597</wp:posOffset>
                </wp:positionH>
                <wp:positionV relativeFrom="paragraph">
                  <wp:posOffset>6850380</wp:posOffset>
                </wp:positionV>
                <wp:extent cx="3871595" cy="1424940"/>
                <wp:effectExtent l="0" t="0" r="0" b="3810"/>
                <wp:wrapSquare wrapText="bothSides"/>
                <wp:docPr id="2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1595" cy="1424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E85" w:rsidRPr="00891F25" w:rsidRDefault="00E26E85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891F2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Español (Lengua Nativa)</w:t>
                            </w:r>
                          </w:p>
                          <w:p w:rsidR="00E26E85" w:rsidRPr="00891F25" w:rsidRDefault="00891F25" w:rsidP="00E26E8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891F2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n-US"/>
                              </w:rPr>
                              <w:t>Ofimática</w:t>
                            </w:r>
                            <w:proofErr w:type="spellEnd"/>
                            <w:r w:rsidRPr="00891F2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n-US"/>
                              </w:rPr>
                              <w:t xml:space="preserve"> (Word, </w:t>
                            </w:r>
                            <w:proofErr w:type="spellStart"/>
                            <w:proofErr w:type="gramStart"/>
                            <w:r w:rsidRPr="00891F2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n-US"/>
                              </w:rPr>
                              <w:t>powerpoint</w:t>
                            </w:r>
                            <w:proofErr w:type="spellEnd"/>
                            <w:proofErr w:type="gramEnd"/>
                            <w:r w:rsidRPr="00891F2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n-US"/>
                              </w:rPr>
                              <w:t>, Excel y Project)</w:t>
                            </w:r>
                          </w:p>
                          <w:p w:rsidR="005756BF" w:rsidRDefault="00891F25" w:rsidP="00E26E8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6"/>
                                <w:szCs w:val="26"/>
                              </w:rPr>
                              <w:t>Web browser</w:t>
                            </w:r>
                          </w:p>
                          <w:p w:rsidR="00891F25" w:rsidRPr="00891F25" w:rsidRDefault="00891F25" w:rsidP="00E26E8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6"/>
                                <w:szCs w:val="26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6"/>
                                <w:szCs w:val="26"/>
                              </w:rPr>
                              <w:t xml:space="preserve"> (</w:t>
                            </w:r>
                            <w:r w:rsidR="00B442E8">
                              <w:rPr>
                                <w:rFonts w:asciiTheme="majorHAnsi" w:hAnsiTheme="majorHAnsi"/>
                                <w:color w:val="515151"/>
                                <w:sz w:val="26"/>
                                <w:szCs w:val="26"/>
                              </w:rPr>
                              <w:t>publicación blogs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6"/>
                                <w:szCs w:val="26"/>
                              </w:rPr>
                              <w:t>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07AEC4A" id="_x0000_s1046" type="#_x0000_t202" style="position:absolute;margin-left:5.55pt;margin-top:539.4pt;width:304.85pt;height:112.2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" filled="f" stroked="f">
                <v:textbox>
                  <w:txbxContent>
                    <w:p w:rsidR="00E26E85" w:rsidRPr="00891F25" w:rsidRDefault="00E26E85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891F2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Español (Lengua Nativa)</w:t>
                      </w:r>
                    </w:p>
                    <w:p w:rsidR="00E26E85" w:rsidRPr="00891F25" w:rsidRDefault="00891F25" w:rsidP="00E26E85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891F2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n-US"/>
                        </w:rPr>
                        <w:t>Ofimática</w:t>
                      </w:r>
                      <w:proofErr w:type="spellEnd"/>
                      <w:r w:rsidRPr="00891F2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n-US"/>
                        </w:rPr>
                        <w:t xml:space="preserve"> (Word, </w:t>
                      </w:r>
                      <w:proofErr w:type="spellStart"/>
                      <w:r w:rsidRPr="00891F2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n-US"/>
                        </w:rPr>
                        <w:t>powerpoint</w:t>
                      </w:r>
                      <w:proofErr w:type="spellEnd"/>
                      <w:r w:rsidRPr="00891F2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n-US"/>
                        </w:rPr>
                        <w:t>, Excel y Project)</w:t>
                      </w:r>
                    </w:p>
                    <w:p w:rsidR="005756BF" w:rsidRDefault="00891F25" w:rsidP="00E26E85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6"/>
                          <w:szCs w:val="26"/>
                        </w:rPr>
                        <w:t>Web browser</w:t>
                      </w:r>
                    </w:p>
                    <w:p w:rsidR="00891F25" w:rsidRPr="00891F25" w:rsidRDefault="00891F25" w:rsidP="00E26E85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6"/>
                          <w:szCs w:val="26"/>
                        </w:rPr>
                        <w:t>Wordpress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6"/>
                          <w:szCs w:val="26"/>
                        </w:rPr>
                        <w:t xml:space="preserve"> (</w:t>
                      </w:r>
                      <w:r w:rsidR="00B442E8">
                        <w:rPr>
                          <w:rFonts w:asciiTheme="majorHAnsi" w:hAnsiTheme="majorHAnsi"/>
                          <w:color w:val="515151"/>
                          <w:sz w:val="26"/>
                          <w:szCs w:val="26"/>
                        </w:rPr>
                        <w:t>publicación blogs</w:t>
                      </w:r>
                      <w:r>
                        <w:rPr>
                          <w:rFonts w:asciiTheme="majorHAnsi" w:hAnsiTheme="majorHAnsi"/>
                          <w:color w:val="515151"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0D1F" w:rsidRPr="002D21DE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776" behindDoc="1" locked="0" layoutInCell="1" allowOverlap="1" wp14:anchorId="086A6227" wp14:editId="74443813">
                <wp:simplePos x="0" y="0"/>
                <wp:positionH relativeFrom="margin">
                  <wp:posOffset>67945</wp:posOffset>
                </wp:positionH>
                <wp:positionV relativeFrom="paragraph">
                  <wp:posOffset>2583180</wp:posOffset>
                </wp:positionV>
                <wp:extent cx="3997960" cy="1404620"/>
                <wp:effectExtent l="0" t="0" r="2540" b="0"/>
                <wp:wrapSquare wrapText="bothSides"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1DE" w:rsidRPr="002D21DE" w:rsidRDefault="006F3821" w:rsidP="002D21DE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 xml:space="preserve">TESOEM  (la paz)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086A6227" id="_x0000_s1047" type="#_x0000_t202" style="position:absolute;margin-left:5.35pt;margin-top:203.4pt;width:314.8pt;height:110.6pt;z-index:-2516567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" stroked="f">
                <v:textbox style="mso-fit-shape-to-text:t">
                  <w:txbxContent>
                    <w:p w:rsidR="002D21DE" w:rsidRPr="002D21DE" w:rsidRDefault="006F3821" w:rsidP="002D21DE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 xml:space="preserve">TESOEM  (la paz)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64D" w:rsidRPr="00A24E8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8281CCC" wp14:editId="35E5AD87">
                <wp:simplePos x="0" y="0"/>
                <wp:positionH relativeFrom="margin">
                  <wp:posOffset>64135</wp:posOffset>
                </wp:positionH>
                <wp:positionV relativeFrom="paragraph">
                  <wp:posOffset>4935332</wp:posOffset>
                </wp:positionV>
                <wp:extent cx="1744980" cy="1094105"/>
                <wp:effectExtent l="0" t="0" r="0" b="0"/>
                <wp:wrapSquare wrapText="bothSides"/>
                <wp:docPr id="2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094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039" w:rsidRDefault="00C54257" w:rsidP="00783039">
                            <w:pPr>
                              <w:spacing w:before="120"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br/>
                            </w:r>
                            <w:r w:rsidR="00783039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Arte en panadería.</w:t>
                            </w:r>
                          </w:p>
                          <w:p w:rsidR="00783039" w:rsidRDefault="00783039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Barrista básico.</w:t>
                            </w:r>
                          </w:p>
                          <w:p w:rsidR="00783039" w:rsidRPr="004D564D" w:rsidRDefault="00783039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Bar tender.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281CCC" id="_x0000_s1048" type="#_x0000_t202" style="position:absolute;margin-left:5.05pt;margin-top:388.6pt;width:137.4pt;height:86.1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" filled="f" stroked="f">
                <v:textbox>
                  <w:txbxContent>
                    <w:p w:rsidR="00783039" w:rsidRDefault="00C54257" w:rsidP="00783039">
                      <w:pPr>
                        <w:spacing w:before="120"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br/>
                      </w:r>
                      <w:r w:rsidR="00783039">
                        <w:rPr>
                          <w:i/>
                          <w:color w:val="515151"/>
                          <w:sz w:val="24"/>
                          <w:szCs w:val="24"/>
                        </w:rPr>
                        <w:t>Arte en panadería.</w:t>
                      </w:r>
                    </w:p>
                    <w:p w:rsidR="00783039" w:rsidRDefault="00783039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Barrista básico.</w:t>
                      </w:r>
                    </w:p>
                    <w:p w:rsidR="00783039" w:rsidRPr="004D564D" w:rsidRDefault="00783039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Bar tender.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1A4A" w:rsidRPr="00A91A4A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473EF1C7" wp14:editId="54CE420C">
                <wp:simplePos x="0" y="0"/>
                <wp:positionH relativeFrom="margin">
                  <wp:posOffset>447675</wp:posOffset>
                </wp:positionH>
                <wp:positionV relativeFrom="paragraph">
                  <wp:posOffset>6334125</wp:posOffset>
                </wp:positionV>
                <wp:extent cx="2724150" cy="1404620"/>
                <wp:effectExtent l="0" t="0" r="0" b="0"/>
                <wp:wrapSquare wrapText="bothSides"/>
                <wp:docPr id="2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A4A" w:rsidRPr="001B5912" w:rsidRDefault="00A91A4A" w:rsidP="00A91A4A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IDIOMAS Y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473EF1C7" id="_x0000_s1049" type="#_x0000_t202" style="position:absolute;margin-left:35.25pt;margin-top:498.75pt;width:214.5pt;height:110.6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" filled="f" stroked="f">
                <v:textbox style="mso-fit-shape-to-text:t">
                  <w:txbxContent>
                    <w:p w:rsidR="00A91A4A" w:rsidRPr="001B5912" w:rsidRDefault="00A91A4A" w:rsidP="00A91A4A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IDIOMAS Y 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398" w:rsidRPr="0021539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7C8AFA3" wp14:editId="3906BB8F">
                <wp:simplePos x="0" y="0"/>
                <wp:positionH relativeFrom="column">
                  <wp:posOffset>38735</wp:posOffset>
                </wp:positionH>
                <wp:positionV relativeFrom="paragraph">
                  <wp:posOffset>3545840</wp:posOffset>
                </wp:positionV>
                <wp:extent cx="89535" cy="45085"/>
                <wp:effectExtent l="3175" t="0" r="8890" b="8890"/>
                <wp:wrapNone/>
                <wp:docPr id="243" name="Triángulo isóscele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EA0875D" id="Triángulo isósceles 243" o:spid="_x0000_s1026" type="#_x0000_t5" style="position:absolute;margin-left:3.05pt;margin-top:279.2pt;width:7.05pt;height:3.55pt;rotation:9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" fillcolor="#a98e50" stroked="f" strokeweight="1pt"/>
            </w:pict>
          </mc:Fallback>
        </mc:AlternateContent>
      </w:r>
      <w:r w:rsidR="00215398" w:rsidRPr="00215398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824" behindDoc="1" locked="0" layoutInCell="1" allowOverlap="1" wp14:anchorId="52563165" wp14:editId="4FB1BE5E">
                <wp:simplePos x="0" y="0"/>
                <wp:positionH relativeFrom="margin">
                  <wp:posOffset>60960</wp:posOffset>
                </wp:positionH>
                <wp:positionV relativeFrom="paragraph">
                  <wp:posOffset>3387725</wp:posOffset>
                </wp:positionV>
                <wp:extent cx="3997960" cy="1404620"/>
                <wp:effectExtent l="0" t="0" r="254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98" w:rsidRPr="002D21DE" w:rsidRDefault="00141291" w:rsidP="00215398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Preparatoria, Felipe carrillo puerto N0. 265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52563165" id="_x0000_s1050" type="#_x0000_t202" style="position:absolute;margin-left:4.8pt;margin-top:266.75pt;width:314.8pt;height:110.6pt;z-index:-2516546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" stroked="f">
                <v:textbox style="mso-fit-shape-to-text:t">
                  <w:txbxContent>
                    <w:p w:rsidR="00215398" w:rsidRPr="002D21DE" w:rsidRDefault="00141291" w:rsidP="00215398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Preparatoria, Felipe carrillo puerto N0. 265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398" w:rsidRPr="00A24E8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0E0EB58" wp14:editId="7FB18EF1">
                <wp:simplePos x="0" y="0"/>
                <wp:positionH relativeFrom="margin">
                  <wp:posOffset>60325</wp:posOffset>
                </wp:positionH>
                <wp:positionV relativeFrom="paragraph">
                  <wp:posOffset>3676650</wp:posOffset>
                </wp:positionV>
                <wp:extent cx="4219575" cy="696595"/>
                <wp:effectExtent l="0" t="0" r="0" b="0"/>
                <wp:wrapSquare wrapText="bothSides"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98" w:rsidRPr="006C6590" w:rsidRDefault="00141291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Certificado media superior</w:t>
                            </w:r>
                          </w:p>
                          <w:p w:rsidR="00215398" w:rsidRPr="006C6590" w:rsidRDefault="00141291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20</w:t>
                            </w:r>
                            <w:r w:rsidR="006F3821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08 - 2011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0E0EB58" id="_x0000_s1051" type="#_x0000_t202" style="position:absolute;margin-left:4.75pt;margin-top:289.5pt;width:332.25pt;height:54.8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" filled="f" stroked="f">
                <v:textbox>
                  <w:txbxContent>
                    <w:p w:rsidR="00215398" w:rsidRPr="006C6590" w:rsidRDefault="00141291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Certificado media superior</w:t>
                      </w:r>
                    </w:p>
                    <w:p w:rsidR="00215398" w:rsidRPr="006C6590" w:rsidRDefault="00141291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20</w:t>
                      </w:r>
                      <w:r w:rsidR="006F3821">
                        <w:rPr>
                          <w:i/>
                          <w:color w:val="515151"/>
                          <w:sz w:val="26"/>
                          <w:szCs w:val="26"/>
                        </w:rPr>
                        <w:t>08 - 2011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398" w:rsidRPr="00A24E8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59C5BD0B" wp14:editId="11F234D4">
                <wp:simplePos x="0" y="0"/>
                <wp:positionH relativeFrom="margin">
                  <wp:posOffset>76835</wp:posOffset>
                </wp:positionH>
                <wp:positionV relativeFrom="paragraph">
                  <wp:posOffset>2857500</wp:posOffset>
                </wp:positionV>
                <wp:extent cx="4219575" cy="696595"/>
                <wp:effectExtent l="0" t="0" r="0" b="0"/>
                <wp:wrapSquare wrapText="bothSides"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98" w:rsidRPr="006C6590" w:rsidRDefault="006F3821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Lic. En gastronomía </w:t>
                            </w:r>
                          </w:p>
                          <w:p w:rsidR="00215398" w:rsidRPr="006C6590" w:rsidRDefault="006F3821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2012 - 2015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9C5BD0B" id="_x0000_s1052" type="#_x0000_t202" style="position:absolute;margin-left:6.05pt;margin-top:225pt;width:332.25pt;height:54.8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" filled="f" stroked="f">
                <v:textbox>
                  <w:txbxContent>
                    <w:p w:rsidR="00215398" w:rsidRPr="006C6590" w:rsidRDefault="006F3821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Lic. En gastronomía </w:t>
                      </w:r>
                    </w:p>
                    <w:p w:rsidR="00215398" w:rsidRPr="006C6590" w:rsidRDefault="006F3821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2012 - 2015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398" w:rsidRPr="00A24E8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3E156BA" wp14:editId="46C8C967">
                <wp:simplePos x="0" y="0"/>
                <wp:positionH relativeFrom="margin">
                  <wp:posOffset>456565</wp:posOffset>
                </wp:positionH>
                <wp:positionV relativeFrom="paragraph">
                  <wp:posOffset>4391660</wp:posOffset>
                </wp:positionV>
                <wp:extent cx="3438525" cy="1404620"/>
                <wp:effectExtent l="0" t="0" r="0" b="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E8B" w:rsidRPr="001B5912" w:rsidRDefault="00972651" w:rsidP="00A24E8B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APTITUDES Y 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13E156BA" id="_x0000_s1053" type="#_x0000_t202" style="position:absolute;margin-left:35.95pt;margin-top:345.8pt;width:270.75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" filled="f" stroked="f">
                <v:textbox style="mso-fit-shape-to-text:t">
                  <w:txbxContent>
                    <w:p w:rsidR="00A24E8B" w:rsidRPr="001B5912" w:rsidRDefault="00972651" w:rsidP="00A24E8B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APTITUDES Y CONOCIMIENTOS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21DE" w:rsidRPr="002D21D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FE3583A" wp14:editId="6FBC5A72">
                <wp:simplePos x="0" y="0"/>
                <wp:positionH relativeFrom="column">
                  <wp:posOffset>41910</wp:posOffset>
                </wp:positionH>
                <wp:positionV relativeFrom="paragraph">
                  <wp:posOffset>2748915</wp:posOffset>
                </wp:positionV>
                <wp:extent cx="89535" cy="45085"/>
                <wp:effectExtent l="3175" t="0" r="8890" b="8890"/>
                <wp:wrapNone/>
                <wp:docPr id="241" name="Triángulo isóscele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E47A951" id="Triángulo isósceles 241" o:spid="_x0000_s1026" type="#_x0000_t5" style="position:absolute;margin-left:3.3pt;margin-top:216.45pt;width:7.05pt;height:3.55pt;rotation:9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" fillcolor="#a98e50" stroked="f" strokeweight="1pt"/>
            </w:pict>
          </mc:Fallback>
        </mc:AlternateContent>
      </w:r>
      <w:r w:rsidR="00972651" w:rsidRPr="00A24E8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7E6BC27" wp14:editId="59CCFE01">
                <wp:simplePos x="0" y="0"/>
                <wp:positionH relativeFrom="margin">
                  <wp:posOffset>438150</wp:posOffset>
                </wp:positionH>
                <wp:positionV relativeFrom="paragraph">
                  <wp:posOffset>2143760</wp:posOffset>
                </wp:positionV>
                <wp:extent cx="1630680" cy="1404620"/>
                <wp:effectExtent l="0" t="0" r="0" b="0"/>
                <wp:wrapSquare wrapText="bothSides"/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651" w:rsidRPr="001B5912" w:rsidRDefault="00972651" w:rsidP="00972651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27E6BC27" id="_x0000_s1054" type="#_x0000_t202" style="position:absolute;margin-left:34.5pt;margin-top:168.8pt;width:128.4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" filled="f" stroked="f">
                <v:textbox style="mso-fit-shape-to-text:t">
                  <w:txbxContent>
                    <w:p w:rsidR="00972651" w:rsidRPr="001B5912" w:rsidRDefault="00972651" w:rsidP="00972651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DUCACIÓN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4807" w:rsidRPr="00D065CD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28396466" wp14:editId="3CCD7672">
                <wp:simplePos x="0" y="0"/>
                <wp:positionH relativeFrom="margin">
                  <wp:posOffset>24130</wp:posOffset>
                </wp:positionH>
                <wp:positionV relativeFrom="paragraph">
                  <wp:posOffset>6910484</wp:posOffset>
                </wp:positionV>
                <wp:extent cx="1696720" cy="492125"/>
                <wp:effectExtent l="0" t="0" r="0" b="3175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  <w:p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Mayo de 2010 -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8396466" id="_x0000_s1055" type="#_x0000_t202" style="position:absolute;margin-left:1.9pt;margin-top:544.15pt;width:133.6pt;height:38.7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" filled="f" stroked="f">
                <v:textbox>
                  <w:txbxContent>
                    <w:p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Empresa</w:t>
                      </w:r>
                    </w:p>
                    <w:p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Mayo de 2010 -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A1130" w:rsidSect="00AB1AC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409" w:rsidRDefault="000B0409" w:rsidP="00A01AB1">
      <w:pPr>
        <w:spacing w:after="0" w:line="240" w:lineRule="auto"/>
      </w:pPr>
      <w:r>
        <w:separator/>
      </w:r>
    </w:p>
  </w:endnote>
  <w:endnote w:type="continuationSeparator" w:id="0">
    <w:p w:rsidR="000B0409" w:rsidRDefault="000B0409" w:rsidP="00A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55F" w:rsidRDefault="00C5555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55F" w:rsidRDefault="00C5555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55F" w:rsidRDefault="00C5555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409" w:rsidRDefault="000B0409" w:rsidP="00A01AB1">
      <w:pPr>
        <w:spacing w:after="0" w:line="240" w:lineRule="auto"/>
      </w:pPr>
      <w:r>
        <w:separator/>
      </w:r>
    </w:p>
  </w:footnote>
  <w:footnote w:type="continuationSeparator" w:id="0">
    <w:p w:rsidR="000B0409" w:rsidRDefault="000B0409" w:rsidP="00A01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55F" w:rsidRDefault="00C5555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55F" w:rsidRDefault="00C5555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55F" w:rsidRDefault="00C5555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MX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14"/>
    <w:rsid w:val="000014B7"/>
    <w:rsid w:val="00015661"/>
    <w:rsid w:val="00043E68"/>
    <w:rsid w:val="00053644"/>
    <w:rsid w:val="00055585"/>
    <w:rsid w:val="00097E10"/>
    <w:rsid w:val="000B0409"/>
    <w:rsid w:val="000D2471"/>
    <w:rsid w:val="000D55C6"/>
    <w:rsid w:val="00124249"/>
    <w:rsid w:val="00141291"/>
    <w:rsid w:val="00141993"/>
    <w:rsid w:val="00170915"/>
    <w:rsid w:val="00182A50"/>
    <w:rsid w:val="001834AA"/>
    <w:rsid w:val="00193CE6"/>
    <w:rsid w:val="00197778"/>
    <w:rsid w:val="001A5A3E"/>
    <w:rsid w:val="001B5912"/>
    <w:rsid w:val="001D5B90"/>
    <w:rsid w:val="001E4ECB"/>
    <w:rsid w:val="001E5F62"/>
    <w:rsid w:val="001F0FEC"/>
    <w:rsid w:val="00200433"/>
    <w:rsid w:val="00215398"/>
    <w:rsid w:val="002173B6"/>
    <w:rsid w:val="002803EC"/>
    <w:rsid w:val="002C226F"/>
    <w:rsid w:val="002D0AE6"/>
    <w:rsid w:val="002D21DE"/>
    <w:rsid w:val="002F40FE"/>
    <w:rsid w:val="003109D1"/>
    <w:rsid w:val="003267BD"/>
    <w:rsid w:val="00366B75"/>
    <w:rsid w:val="003810F0"/>
    <w:rsid w:val="003D4523"/>
    <w:rsid w:val="00416613"/>
    <w:rsid w:val="00432ED0"/>
    <w:rsid w:val="00434A91"/>
    <w:rsid w:val="00447C42"/>
    <w:rsid w:val="004635FB"/>
    <w:rsid w:val="0046440E"/>
    <w:rsid w:val="0047370B"/>
    <w:rsid w:val="004A17D5"/>
    <w:rsid w:val="004A792C"/>
    <w:rsid w:val="004C39D7"/>
    <w:rsid w:val="004D29B3"/>
    <w:rsid w:val="004D564D"/>
    <w:rsid w:val="004F672E"/>
    <w:rsid w:val="00504272"/>
    <w:rsid w:val="00515C71"/>
    <w:rsid w:val="00532834"/>
    <w:rsid w:val="00534B33"/>
    <w:rsid w:val="00550F10"/>
    <w:rsid w:val="005564A5"/>
    <w:rsid w:val="00556FA1"/>
    <w:rsid w:val="00560D1F"/>
    <w:rsid w:val="005756BF"/>
    <w:rsid w:val="005A3C52"/>
    <w:rsid w:val="00605F79"/>
    <w:rsid w:val="006220C2"/>
    <w:rsid w:val="0063761F"/>
    <w:rsid w:val="00640C2F"/>
    <w:rsid w:val="006517B6"/>
    <w:rsid w:val="00651E4B"/>
    <w:rsid w:val="0065373E"/>
    <w:rsid w:val="00664CF5"/>
    <w:rsid w:val="00675023"/>
    <w:rsid w:val="006A1130"/>
    <w:rsid w:val="006C4FE9"/>
    <w:rsid w:val="006C6590"/>
    <w:rsid w:val="006D068A"/>
    <w:rsid w:val="006F118F"/>
    <w:rsid w:val="006F3821"/>
    <w:rsid w:val="00722B47"/>
    <w:rsid w:val="00732C10"/>
    <w:rsid w:val="00743894"/>
    <w:rsid w:val="00745C6F"/>
    <w:rsid w:val="00783039"/>
    <w:rsid w:val="007855DB"/>
    <w:rsid w:val="007C43F4"/>
    <w:rsid w:val="007E5532"/>
    <w:rsid w:val="00845EF5"/>
    <w:rsid w:val="00853A66"/>
    <w:rsid w:val="00865670"/>
    <w:rsid w:val="00883C48"/>
    <w:rsid w:val="00886A8E"/>
    <w:rsid w:val="00891F25"/>
    <w:rsid w:val="008B650E"/>
    <w:rsid w:val="008D48BA"/>
    <w:rsid w:val="009201AF"/>
    <w:rsid w:val="00920EF0"/>
    <w:rsid w:val="009222A0"/>
    <w:rsid w:val="00944506"/>
    <w:rsid w:val="0094649A"/>
    <w:rsid w:val="009530C6"/>
    <w:rsid w:val="00960863"/>
    <w:rsid w:val="00972651"/>
    <w:rsid w:val="009D0702"/>
    <w:rsid w:val="009D3B1A"/>
    <w:rsid w:val="009E0C7D"/>
    <w:rsid w:val="009E6692"/>
    <w:rsid w:val="009F1953"/>
    <w:rsid w:val="00A01AB1"/>
    <w:rsid w:val="00A0496B"/>
    <w:rsid w:val="00A24E8B"/>
    <w:rsid w:val="00A4420F"/>
    <w:rsid w:val="00A637D8"/>
    <w:rsid w:val="00A91A4A"/>
    <w:rsid w:val="00AB1ACD"/>
    <w:rsid w:val="00AB6435"/>
    <w:rsid w:val="00AC54DD"/>
    <w:rsid w:val="00AE068F"/>
    <w:rsid w:val="00AF33CB"/>
    <w:rsid w:val="00B14BD5"/>
    <w:rsid w:val="00B304A1"/>
    <w:rsid w:val="00B31235"/>
    <w:rsid w:val="00B442E8"/>
    <w:rsid w:val="00B54314"/>
    <w:rsid w:val="00B63D64"/>
    <w:rsid w:val="00B86586"/>
    <w:rsid w:val="00BA12BC"/>
    <w:rsid w:val="00BB08EF"/>
    <w:rsid w:val="00BD4535"/>
    <w:rsid w:val="00BE4760"/>
    <w:rsid w:val="00BF74D0"/>
    <w:rsid w:val="00C01070"/>
    <w:rsid w:val="00C01E2F"/>
    <w:rsid w:val="00C37AAD"/>
    <w:rsid w:val="00C54257"/>
    <w:rsid w:val="00C5555F"/>
    <w:rsid w:val="00C91083"/>
    <w:rsid w:val="00CA0C63"/>
    <w:rsid w:val="00CE000E"/>
    <w:rsid w:val="00D052E9"/>
    <w:rsid w:val="00D065CD"/>
    <w:rsid w:val="00D14807"/>
    <w:rsid w:val="00D2492A"/>
    <w:rsid w:val="00D35AA5"/>
    <w:rsid w:val="00D40DF8"/>
    <w:rsid w:val="00D8416B"/>
    <w:rsid w:val="00DC356B"/>
    <w:rsid w:val="00DF364B"/>
    <w:rsid w:val="00E06111"/>
    <w:rsid w:val="00E12729"/>
    <w:rsid w:val="00E26E85"/>
    <w:rsid w:val="00E4087C"/>
    <w:rsid w:val="00E6692C"/>
    <w:rsid w:val="00E70370"/>
    <w:rsid w:val="00E8166E"/>
    <w:rsid w:val="00E90504"/>
    <w:rsid w:val="00EA1209"/>
    <w:rsid w:val="00EA3B3C"/>
    <w:rsid w:val="00F0690D"/>
    <w:rsid w:val="00F87168"/>
    <w:rsid w:val="00FA42B5"/>
    <w:rsid w:val="00FB7834"/>
    <w:rsid w:val="00FE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  <w:style w:type="paragraph" w:styleId="Textodeglobo">
    <w:name w:val="Balloon Text"/>
    <w:basedOn w:val="Normal"/>
    <w:link w:val="TextodegloboCar"/>
    <w:uiPriority w:val="99"/>
    <w:semiHidden/>
    <w:unhideWhenUsed/>
    <w:rsid w:val="00743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389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0496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  <w:style w:type="paragraph" w:styleId="Textodeglobo">
    <w:name w:val="Balloon Text"/>
    <w:basedOn w:val="Normal"/>
    <w:link w:val="TextodegloboCar"/>
    <w:uiPriority w:val="99"/>
    <w:semiHidden/>
    <w:unhideWhenUsed/>
    <w:rsid w:val="00743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389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049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harlynataren@gmail.com" TargetMode="External"/><Relationship Id="rId18" Type="http://schemas.openxmlformats.org/officeDocument/2006/relationships/image" Target="media/image6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mailto:charlynataren@gmail.com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g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us%20Nataren\AppData\Roaming\Microsoft\Plantillas\Curr&#237;culum%20cronol&#243;gico%20(dise&#241;o%20en%20azul%20y%20con%20fotograf&#237;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DDD17-BD68-47D4-B6FA-47843184B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D7F4B9-31FB-4B22-AE6B-33BFBD568B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FC20D6-0F90-43E9-BABB-5ED73E05CC13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4.xml><?xml version="1.0" encoding="utf-8"?>
<ds:datastoreItem xmlns:ds="http://schemas.openxmlformats.org/officeDocument/2006/customXml" ds:itemID="{A1B0DB47-1CEF-4E8D-9015-34578A084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 (diseño en azul y con fotografía)</Template>
  <TotalTime>0</TotalTime>
  <Pages>3</Pages>
  <Words>12</Words>
  <Characters>68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2015-08-21T01:47:00Z</dcterms:created>
  <dcterms:modified xsi:type="dcterms:W3CDTF">2015-08-21T01:47:00Z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